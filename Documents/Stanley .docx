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02379" w14:textId="426E181B" w:rsidR="002021A0" w:rsidRPr="009E7C9B" w:rsidRDefault="00293782" w:rsidP="00293782">
      <w:pPr>
        <w:pStyle w:val="Graphicsanchor"/>
        <w:rPr>
          <w:rFonts w:ascii="Times New Roman" w:hAnsi="Times New Roman" w:cs="Times New Roman"/>
        </w:rPr>
      </w:pPr>
      <w:r w:rsidRPr="009E7C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17" behindDoc="0" locked="1" layoutInCell="1" allowOverlap="1" wp14:anchorId="4FD5A22C" wp14:editId="14F29AC2">
                <wp:simplePos x="0" y="0"/>
                <wp:positionH relativeFrom="column">
                  <wp:posOffset>4445</wp:posOffset>
                </wp:positionH>
                <wp:positionV relativeFrom="page">
                  <wp:posOffset>1771650</wp:posOffset>
                </wp:positionV>
                <wp:extent cx="1609090" cy="2590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96962" w14:textId="3EF75D7D" w:rsidR="00293782" w:rsidRPr="009E7C9B" w:rsidRDefault="009E7C9B" w:rsidP="0029378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+254790465548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5A22C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.35pt;margin-top:139.5pt;width:126.7pt;height:20.4pt;z-index:2516736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" filled="f" stroked="f">
                <v:textbox inset="1.2mm,,1mm">
                  <w:txbxContent>
                    <w:p w14:paraId="35596962" w14:textId="3EF75D7D" w:rsidR="00293782" w:rsidRPr="009E7C9B" w:rsidRDefault="009E7C9B" w:rsidP="0029378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4"/>
                        </w:rPr>
                        <w:t>+254790465548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9E7C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41" behindDoc="0" locked="1" layoutInCell="1" allowOverlap="1" wp14:anchorId="1B91D5B8" wp14:editId="4BBEB0D9">
                <wp:simplePos x="0" y="0"/>
                <wp:positionH relativeFrom="margin">
                  <wp:align>left</wp:align>
                </wp:positionH>
                <wp:positionV relativeFrom="page">
                  <wp:posOffset>2153920</wp:posOffset>
                </wp:positionV>
                <wp:extent cx="1850390" cy="259080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9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F605E" w14:textId="6A871ACA" w:rsidR="00293782" w:rsidRPr="009E7C9B" w:rsidRDefault="009E7C9B" w:rsidP="0029378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Stanleynyakundi8@gmail.com</w:t>
                            </w:r>
                          </w:p>
                          <w:p w14:paraId="099D8F59" w14:textId="77777777" w:rsidR="009E7C9B" w:rsidRDefault="009E7C9B"/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1D5B8" id="Text Box 26" o:spid="_x0000_s1027" type="#_x0000_t202" style="position:absolute;margin-left:0;margin-top:169.6pt;width:145.7pt;height:20.4pt;z-index:2516746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" filled="f" stroked="f">
                <v:textbox inset="1.2mm,,1mm">
                  <w:txbxContent>
                    <w:p w14:paraId="438F605E" w14:textId="6A871ACA" w:rsidR="00293782" w:rsidRPr="009E7C9B" w:rsidRDefault="009E7C9B" w:rsidP="0029378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Stanleynyakundi8@gmail.com</w:t>
                      </w:r>
                    </w:p>
                    <w:p w14:paraId="099D8F59" w14:textId="77777777" w:rsidR="009E7C9B" w:rsidRDefault="009E7C9B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Pr="009E7C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65" behindDoc="0" locked="1" layoutInCell="1" allowOverlap="1" wp14:anchorId="320196DF" wp14:editId="23CF63E4">
                <wp:simplePos x="0" y="0"/>
                <wp:positionH relativeFrom="margin">
                  <wp:posOffset>-30480</wp:posOffset>
                </wp:positionH>
                <wp:positionV relativeFrom="page">
                  <wp:posOffset>2516505</wp:posOffset>
                </wp:positionV>
                <wp:extent cx="1791335" cy="2667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3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C16D3" w14:textId="77777777" w:rsidR="00895D8B" w:rsidRPr="00895D8B" w:rsidRDefault="00895D8B" w:rsidP="00895D8B">
                            <w:pPr>
                              <w:spacing w:after="200" w:line="276" w:lineRule="auto"/>
                              <w:rPr>
                                <w:rFonts w:ascii="Times New Roman" w:eastAsia="MS Mincho" w:hAnsi="Times New Roman" w:cs="Times New Roman"/>
                                <w:sz w:val="22"/>
                                <w:szCs w:val="22"/>
                                <w:lang w:eastAsia="en-US"/>
                              </w:rPr>
                            </w:pPr>
                            <w:hyperlink r:id="rId9" w:history="1">
                              <w:r w:rsidRPr="00895D8B">
                                <w:rPr>
                                  <w:rFonts w:ascii="Times New Roman" w:eastAsia="MS Mincho" w:hAnsi="Times New Roman" w:cs="Times New Roman"/>
                                  <w:color w:val="0000FF"/>
                                  <w:sz w:val="22"/>
                                  <w:szCs w:val="22"/>
                                  <w:u w:val="single"/>
                                  <w:lang w:eastAsia="en-US"/>
                                </w:rPr>
                                <w:t>https://stanleynyakundi.netlify.app/</w:t>
                              </w:r>
                            </w:hyperlink>
                          </w:p>
                          <w:p w14:paraId="767B0A83" w14:textId="1BAE030B" w:rsidR="00293782" w:rsidRPr="00293782" w:rsidRDefault="00293782" w:rsidP="00293782"/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96DF" id="Text Box 27" o:spid="_x0000_s1028" type="#_x0000_t202" style="position:absolute;margin-left:-2.4pt;margin-top:198.15pt;width:141.05pt;height:21pt;z-index:2516756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" filled="f" stroked="f">
                <v:textbox inset="1.2mm,,1mm">
                  <w:txbxContent>
                    <w:p w14:paraId="558C16D3" w14:textId="77777777" w:rsidR="00895D8B" w:rsidRPr="00895D8B" w:rsidRDefault="00895D8B" w:rsidP="00895D8B">
                      <w:pPr>
                        <w:spacing w:after="200" w:line="276" w:lineRule="auto"/>
                        <w:rPr>
                          <w:rFonts w:ascii="Times New Roman" w:eastAsia="MS Mincho" w:hAnsi="Times New Roman" w:cs="Times New Roman"/>
                          <w:sz w:val="22"/>
                          <w:szCs w:val="22"/>
                          <w:lang w:eastAsia="en-US"/>
                        </w:rPr>
                      </w:pPr>
                      <w:hyperlink r:id="rId10" w:history="1">
                        <w:r w:rsidRPr="00895D8B">
                          <w:rPr>
                            <w:rFonts w:ascii="Times New Roman" w:eastAsia="MS Mincho" w:hAnsi="Times New Roman" w:cs="Times New Roman"/>
                            <w:color w:val="0000FF"/>
                            <w:sz w:val="22"/>
                            <w:szCs w:val="22"/>
                            <w:u w:val="single"/>
                            <w:lang w:eastAsia="en-US"/>
                          </w:rPr>
                          <w:t>https://stanleynyakundi.netlify.app/</w:t>
                        </w:r>
                      </w:hyperlink>
                    </w:p>
                    <w:p w14:paraId="767B0A83" w14:textId="1BAE030B" w:rsidR="00293782" w:rsidRPr="00293782" w:rsidRDefault="00293782" w:rsidP="00293782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Pr="009E7C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89" behindDoc="0" locked="1" layoutInCell="1" allowOverlap="1" wp14:anchorId="2EF1DAD2" wp14:editId="46354B38">
                <wp:simplePos x="0" y="0"/>
                <wp:positionH relativeFrom="column">
                  <wp:posOffset>83820</wp:posOffset>
                </wp:positionH>
                <wp:positionV relativeFrom="page">
                  <wp:posOffset>1409700</wp:posOffset>
                </wp:positionV>
                <wp:extent cx="1609090" cy="29019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80790" w14:textId="4E9DE152" w:rsidR="00293782" w:rsidRPr="009E7C9B" w:rsidRDefault="009E7C9B" w:rsidP="0029378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Eldoret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1DAD2" id="Text Box 29" o:spid="_x0000_s1029" type="#_x0000_t202" style="position:absolute;margin-left:6.6pt;margin-top:111pt;width:126.7pt;height:22.85pt;z-index:251676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" filled="f" stroked="f">
                <v:textbox inset="1.2mm,,1mm">
                  <w:txbxContent>
                    <w:p w14:paraId="22080790" w14:textId="4E9DE152" w:rsidR="00293782" w:rsidRPr="009E7C9B" w:rsidRDefault="009E7C9B" w:rsidP="0029378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Eldoret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9E7C9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1569" behindDoc="0" locked="1" layoutInCell="1" allowOverlap="1" wp14:anchorId="1D53587F" wp14:editId="270B3B00">
                <wp:simplePos x="0" y="0"/>
                <wp:positionH relativeFrom="leftMargin">
                  <wp:align>right</wp:align>
                </wp:positionH>
                <wp:positionV relativeFrom="page">
                  <wp:posOffset>1383665</wp:posOffset>
                </wp:positionV>
                <wp:extent cx="264795" cy="1398905"/>
                <wp:effectExtent l="0" t="0" r="1905" b="0"/>
                <wp:wrapNone/>
                <wp:docPr id="545224363" name="Group 17" descr="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" cy="1398905"/>
                          <a:chOff x="0" y="0"/>
                          <a:chExt cx="262255" cy="1395730"/>
                        </a:xfrm>
                      </wpg:grpSpPr>
                      <pic:pic xmlns:pic="http://schemas.openxmlformats.org/drawingml/2006/picture">
                        <pic:nvPicPr>
                          <pic:cNvPr id="613390442" name="Graphic 3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1755539" name="Graphic 3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9622893" name="Graphic 3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8033820" name="Graphic 4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962" y="1133475"/>
                            <a:ext cx="260331" cy="262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6B67B3" id="Group 17" o:spid="_x0000_s1026" alt="Contact info icons" style="position:absolute;margin-left:-30.35pt;margin-top:108.95pt;width:20.85pt;height:110.15pt;z-index:251671569;mso-position-horizontal:right;mso-position-horizontal-relative:left-margin-area;mso-position-vertical-relative:page;mso-width-relative:margin;mso-height-relative:margin" coordsize="2622,1395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30" o:spid="_x0000_s1027" type="#_x0000_t75" style="position:absolute;width:2622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">
                  <v:imagedata r:id="rId19" o:title=""/>
                </v:shape>
                <v:shape id="Graphic 31" o:spid="_x0000_s1028" type="#_x0000_t75" style="position:absolute;top:7620;width:2622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">
                  <v:imagedata r:id="rId20" o:title=""/>
                </v:shape>
                <v:shape id="Graphic 34" o:spid="_x0000_s1029" type="#_x0000_t75" style="position:absolute;top:3810;width:2622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">
                  <v:imagedata r:id="rId21" o:title=""/>
                </v:shape>
                <v:shape id="Graphic 40" o:spid="_x0000_s1030" type="#_x0000_t75" style="position:absolute;left:9;top:11334;width:2603;height:2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">
                  <v:imagedata r:id="rId22" o:title=""/>
                </v:shape>
                <w10:wrap anchorx="margin" anchory="page"/>
                <w10:anchorlock/>
              </v:group>
            </w:pict>
          </mc:Fallback>
        </mc:AlternateContent>
      </w:r>
      <w:r w:rsidR="00A171E5" w:rsidRPr="009E7C9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9521" behindDoc="1" locked="1" layoutInCell="1" allowOverlap="1" wp14:anchorId="6159C544" wp14:editId="55E5ECCF">
                <wp:simplePos x="0" y="0"/>
                <wp:positionH relativeFrom="page">
                  <wp:posOffset>251460</wp:posOffset>
                </wp:positionH>
                <wp:positionV relativeFrom="page">
                  <wp:posOffset>1379220</wp:posOffset>
                </wp:positionV>
                <wp:extent cx="7376160" cy="8223250"/>
                <wp:effectExtent l="0" t="0" r="15240" b="25400"/>
                <wp:wrapNone/>
                <wp:docPr id="1537361565" name="Group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6160" cy="8223250"/>
                          <a:chOff x="0" y="0"/>
                          <a:chExt cx="6900534" cy="8284464"/>
                        </a:xfrm>
                      </wpg:grpSpPr>
                      <wps:wsp>
                        <wps:cNvPr id="1216285078" name="Straight Connector 2085858823"/>
                        <wps:cNvCnPr/>
                        <wps:spPr>
                          <a:xfrm>
                            <a:off x="1925781" y="0"/>
                            <a:ext cx="0" cy="828446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6895002" name="Straight Connector 2096820366"/>
                        <wps:cNvCnPr/>
                        <wps:spPr>
                          <a:xfrm flipH="1">
                            <a:off x="0" y="1669473"/>
                            <a:ext cx="1855024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7741930" name="Straight Connector 1527090328"/>
                        <wps:cNvCnPr/>
                        <wps:spPr>
                          <a:xfrm flipH="1">
                            <a:off x="0" y="4966855"/>
                            <a:ext cx="185623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804595" name="Straight Connector 421057134"/>
                        <wps:cNvCnPr/>
                        <wps:spPr>
                          <a:xfrm flipH="1">
                            <a:off x="2001981" y="1669473"/>
                            <a:ext cx="4898553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CD08E" id="Group 16" o:spid="_x0000_s1026" alt="&quot;&quot;" style="position:absolute;margin-left:19.8pt;margin-top:108.6pt;width:580.8pt;height:647.5pt;z-index:-251646959;mso-position-horizontal-relative:page;mso-position-vertical-relative:page;mso-width-relative:margin;mso-height-relative:margin" coordsize="69005,8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">
                <v:line id="Straight Connector 2085858823" o:spid="_x0000_s1027" style="position:absolute;visibility:visible;mso-wrap-style:square" from="19257,0" to="19257,8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" strokecolor="#bfbfbf [2412]">
                  <v:stroke joinstyle="miter"/>
                </v:line>
                <v:line id="Straight Connector 2096820366" o:spid="_x0000_s1028" style="position:absolute;flip:x;visibility:visible;mso-wrap-style:square" from="0,16694" to="18550,16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" strokecolor="#bfbfbf [2412]">
                  <v:stroke joinstyle="miter"/>
                </v:line>
                <v:line id="Straight Connector 1527090328" o:spid="_x0000_s1029" style="position:absolute;flip:x;visibility:visible;mso-wrap-style:square" from="0,49668" to="18562,49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" strokecolor="#bfbfbf [2412]">
                  <v:stroke joinstyle="miter"/>
                </v:line>
                <v:line id="Straight Connector 421057134" o:spid="_x0000_s1030" style="position:absolute;flip:x;visibility:visible;mso-wrap-style:square" from="20019,16694" to="69005,16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" strokecolor="#bfbfbf [2412]">
                  <v:stroke joinstyle="miter"/>
                </v:line>
                <w10:wrap anchorx="page" anchory="page"/>
                <w10:anchorlock/>
              </v:group>
            </w:pict>
          </mc:Fallback>
        </mc:AlternateContent>
      </w:r>
      <w:r w:rsidR="002021A0" w:rsidRPr="009E7C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25" behindDoc="0" locked="1" layoutInCell="1" allowOverlap="1" wp14:anchorId="4CB04C60" wp14:editId="2503BE73">
                <wp:simplePos x="0" y="0"/>
                <wp:positionH relativeFrom="margin">
                  <wp:posOffset>-289560</wp:posOffset>
                </wp:positionH>
                <wp:positionV relativeFrom="page">
                  <wp:posOffset>3063240</wp:posOffset>
                </wp:positionV>
                <wp:extent cx="2099945" cy="6528435"/>
                <wp:effectExtent l="0" t="0" r="0" b="57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652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07354" w14:textId="77777777" w:rsidR="009E7C9B" w:rsidRPr="00895D8B" w:rsidRDefault="009E7C9B" w:rsidP="009E7C9B">
                            <w:pPr>
                              <w:pStyle w:val="Heading2"/>
                              <w:tabs>
                                <w:tab w:val="clear" w:pos="10800"/>
                              </w:tabs>
                              <w:spacing w:before="0" w:after="200" w:line="276" w:lineRule="auto"/>
                              <w:contextualSpacing w:val="0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95D8B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u w:val="single"/>
                              </w:rPr>
                              <w:t>Education</w:t>
                            </w:r>
                          </w:p>
                          <w:p w14:paraId="1E3542AC" w14:textId="263D4D4C" w:rsidR="009E7C9B" w:rsidRPr="003304BE" w:rsidRDefault="003304BE" w:rsidP="009E7C9B">
                            <w:pPr>
                              <w:pStyle w:val="Heading2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10800"/>
                              </w:tabs>
                              <w:spacing w:before="0" w:after="200" w:line="276" w:lineRule="auto"/>
                              <w:contextualSpacing w:val="0"/>
                              <w:rPr>
                                <w:sz w:val="22"/>
                                <w:szCs w:val="22"/>
                              </w:rPr>
                            </w:pPr>
                            <w:r w:rsidRPr="003304BE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Bachelor Of Civil and Structural Engineering</w:t>
                            </w:r>
                          </w:p>
                          <w:p w14:paraId="7C4B7C33" w14:textId="0EDEEEB0" w:rsidR="009E7C9B" w:rsidRPr="009E7C9B" w:rsidRDefault="003304BE" w:rsidP="009E7C9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 w:rsidRPr="003304BE">
                              <w:rPr>
                                <w:rFonts w:ascii="Times New Roman" w:hAnsi="Times New Roman" w:cs="Times New Roman"/>
                                <w:bCs w:val="0"/>
                                <w:caps w:val="0"/>
                                <w:sz w:val="22"/>
                                <w:szCs w:val="22"/>
                              </w:rPr>
                              <w:t>University Of Eldoret, Kenya</w:t>
                            </w:r>
                            <w:r w:rsidR="009E7C9B" w:rsidRPr="009E7C9B">
                              <w:rPr>
                                <w:rFonts w:ascii="Times New Roman" w:hAnsi="Times New Roman" w:cs="Times New Roman"/>
                                <w:b w:val="0"/>
                                <w:sz w:val="22"/>
                                <w:szCs w:val="22"/>
                              </w:rPr>
                              <w:br/>
                              <w:t>2020 – 2025</w:t>
                            </w:r>
                          </w:p>
                          <w:p w14:paraId="76E8A7CF" w14:textId="77777777" w:rsidR="009E7C9B" w:rsidRDefault="009E7C9B" w:rsidP="009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Specialized in structural engineering, architectural planning, and infrastructure systems</w:t>
                            </w:r>
                          </w:p>
                          <w:p w14:paraId="567AB6FF" w14:textId="77777777" w:rsidR="009E7C9B" w:rsidRDefault="009E7C9B" w:rsidP="009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Final year project: The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costcraft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Cost estimation software</w:t>
                            </w:r>
                          </w:p>
                          <w:p w14:paraId="3CCB25C9" w14:textId="5FA645D9" w:rsidR="009E7C9B" w:rsidRDefault="009E7C9B" w:rsidP="009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Link: </w:t>
                            </w:r>
                          </w:p>
                          <w:p w14:paraId="1096772C" w14:textId="0380D45D" w:rsidR="00895D8B" w:rsidRDefault="00895D8B" w:rsidP="009E7C9B">
                            <w:pPr>
                              <w:rPr>
                                <w:rFonts w:ascii="Times New Roman" w:eastAsia="MS Mincho" w:hAnsi="Times New Roman" w:cs="Times New Roman"/>
                                <w:sz w:val="22"/>
                                <w:szCs w:val="22"/>
                                <w:lang w:eastAsia="en-US"/>
                              </w:rPr>
                            </w:pPr>
                            <w:hyperlink r:id="rId23" w:history="1">
                              <w:r w:rsidRPr="00895D8B">
                                <w:rPr>
                                  <w:rFonts w:ascii="Times New Roman" w:eastAsia="MS Mincho" w:hAnsi="Times New Roman" w:cs="Times New Roman"/>
                                  <w:color w:val="0000FF"/>
                                  <w:sz w:val="22"/>
                                  <w:szCs w:val="22"/>
                                  <w:u w:val="single"/>
                                  <w:lang w:eastAsia="en-US"/>
                                </w:rPr>
                                <w:t>https://costcraftcom.vercel.app/</w:t>
                              </w:r>
                            </w:hyperlink>
                          </w:p>
                          <w:p w14:paraId="1E9BE966" w14:textId="77777777" w:rsidR="00895D8B" w:rsidRPr="00895D8B" w:rsidRDefault="00895D8B" w:rsidP="009E7C9B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8755EFE" w14:textId="77777777" w:rsidR="009E7C9B" w:rsidRDefault="009E7C9B" w:rsidP="009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74800870" w14:textId="77777777" w:rsidR="003304BE" w:rsidRDefault="003304BE" w:rsidP="009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9CA2159" w14:textId="77777777" w:rsidR="009E7C9B" w:rsidRDefault="009E7C9B" w:rsidP="009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Kenya Certificate of Secondary Education (KCSE)</w:t>
                            </w:r>
                          </w:p>
                          <w:p w14:paraId="4A6E1C76" w14:textId="77777777" w:rsidR="009E7C9B" w:rsidRDefault="009E7C9B" w:rsidP="009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Nyambaria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High School,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Nyamira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County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>2016 – 2019</w:t>
                            </w:r>
                          </w:p>
                          <w:p w14:paraId="7D46BF7E" w14:textId="77777777" w:rsidR="009E7C9B" w:rsidRDefault="009E7C9B" w:rsidP="009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Grade: A– (77 points)</w:t>
                            </w:r>
                          </w:p>
                          <w:p w14:paraId="550EBD4D" w14:textId="77777777" w:rsidR="009E7C9B" w:rsidRDefault="009E7C9B" w:rsidP="009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09FA880E" w14:textId="72C147D8" w:rsidR="009E7C9B" w:rsidRPr="00895D8B" w:rsidRDefault="009E7C9B" w:rsidP="009E7C9B">
                            <w:pPr>
                              <w:pStyle w:val="Heading2"/>
                              <w:tabs>
                                <w:tab w:val="clear" w:pos="10800"/>
                              </w:tabs>
                              <w:spacing w:before="0" w:after="200"/>
                              <w:contextualSpacing w:val="0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95D8B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aps w:val="0"/>
                                <w:sz w:val="24"/>
                                <w:szCs w:val="24"/>
                                <w:u w:val="single"/>
                              </w:rPr>
                              <w:t>LANGUAGES</w:t>
                            </w:r>
                          </w:p>
                          <w:p w14:paraId="6B422FFD" w14:textId="77777777" w:rsidR="009E7C9B" w:rsidRPr="009E7C9B" w:rsidRDefault="009E7C9B" w:rsidP="009E7C9B">
                            <w:pPr>
                              <w:numPr>
                                <w:ilvl w:val="0"/>
                                <w:numId w:val="11"/>
                              </w:numPr>
                              <w:spacing w:after="2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English – Fluent</w:t>
                            </w:r>
                          </w:p>
                          <w:p w14:paraId="6537F1DF" w14:textId="77777777" w:rsidR="009E7C9B" w:rsidRPr="009E7C9B" w:rsidRDefault="009E7C9B" w:rsidP="009E7C9B">
                            <w:pPr>
                              <w:numPr>
                                <w:ilvl w:val="0"/>
                                <w:numId w:val="11"/>
                              </w:numPr>
                              <w:spacing w:after="2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Kiswahili – Fluent</w:t>
                            </w:r>
                          </w:p>
                          <w:p w14:paraId="1D86EEBA" w14:textId="7ADB5BFD" w:rsidR="009E7C9B" w:rsidRPr="00895D8B" w:rsidRDefault="009E7C9B" w:rsidP="009E7C9B">
                            <w:pPr>
                              <w:spacing w:after="200"/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895D8B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u w:val="single"/>
                              </w:rPr>
                              <w:t>ATTACHMENTS</w:t>
                            </w:r>
                          </w:p>
                          <w:p w14:paraId="5C810FDD" w14:textId="77777777" w:rsidR="009E7C9B" w:rsidRPr="009E7C9B" w:rsidRDefault="009E7C9B" w:rsidP="009E7C9B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  <w:t>1.University Transcripts</w:t>
                            </w:r>
                          </w:p>
                          <w:p w14:paraId="0E85B590" w14:textId="5FF88057" w:rsidR="002021A0" w:rsidRPr="00293782" w:rsidRDefault="002021A0" w:rsidP="009E7C9B">
                            <w:pPr>
                              <w:pStyle w:val="Heading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04C60" id="Text Box 22" o:spid="_x0000_s1030" type="#_x0000_t202" style="position:absolute;margin-left:-22.8pt;margin-top:241.2pt;width:165.35pt;height:514.05pt;z-index:25166542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" filled="f" stroked="f">
                <v:textbox>
                  <w:txbxContent>
                    <w:p w14:paraId="5B607354" w14:textId="77777777" w:rsidR="009E7C9B" w:rsidRPr="00895D8B" w:rsidRDefault="009E7C9B" w:rsidP="009E7C9B">
                      <w:pPr>
                        <w:pStyle w:val="Heading2"/>
                        <w:tabs>
                          <w:tab w:val="clear" w:pos="10800"/>
                        </w:tabs>
                        <w:spacing w:before="0" w:after="200" w:line="276" w:lineRule="auto"/>
                        <w:contextualSpacing w:val="0"/>
                        <w:rPr>
                          <w:b w:val="0"/>
                          <w:bCs w:val="0"/>
                          <w:sz w:val="24"/>
                          <w:szCs w:val="24"/>
                          <w:u w:val="single"/>
                        </w:rPr>
                      </w:pPr>
                      <w:r w:rsidRPr="00895D8B">
                        <w:rPr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u w:val="single"/>
                        </w:rPr>
                        <w:t>Education</w:t>
                      </w:r>
                    </w:p>
                    <w:p w14:paraId="1E3542AC" w14:textId="263D4D4C" w:rsidR="009E7C9B" w:rsidRPr="003304BE" w:rsidRDefault="003304BE" w:rsidP="009E7C9B">
                      <w:pPr>
                        <w:pStyle w:val="Heading2"/>
                        <w:numPr>
                          <w:ilvl w:val="0"/>
                          <w:numId w:val="8"/>
                        </w:numPr>
                        <w:tabs>
                          <w:tab w:val="clear" w:pos="10800"/>
                        </w:tabs>
                        <w:spacing w:before="0" w:after="200" w:line="276" w:lineRule="auto"/>
                        <w:contextualSpacing w:val="0"/>
                        <w:rPr>
                          <w:sz w:val="22"/>
                          <w:szCs w:val="22"/>
                        </w:rPr>
                      </w:pPr>
                      <w:r w:rsidRPr="003304BE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Bachelor Of Civil and Structural Engineering</w:t>
                      </w:r>
                    </w:p>
                    <w:p w14:paraId="7C4B7C33" w14:textId="0EDEEEB0" w:rsidR="009E7C9B" w:rsidRPr="009E7C9B" w:rsidRDefault="003304BE" w:rsidP="009E7C9B">
                      <w:pPr>
                        <w:pStyle w:val="Heading2"/>
                        <w:rPr>
                          <w:b w:val="0"/>
                          <w:bCs w:val="0"/>
                          <w:sz w:val="22"/>
                          <w:szCs w:val="22"/>
                        </w:rPr>
                      </w:pPr>
                      <w:r w:rsidRPr="003304BE">
                        <w:rPr>
                          <w:rFonts w:ascii="Times New Roman" w:hAnsi="Times New Roman" w:cs="Times New Roman"/>
                          <w:bCs w:val="0"/>
                          <w:caps w:val="0"/>
                          <w:sz w:val="22"/>
                          <w:szCs w:val="22"/>
                        </w:rPr>
                        <w:t>University Of Eldoret, Kenya</w:t>
                      </w:r>
                      <w:r w:rsidR="009E7C9B" w:rsidRPr="009E7C9B">
                        <w:rPr>
                          <w:rFonts w:ascii="Times New Roman" w:hAnsi="Times New Roman" w:cs="Times New Roman"/>
                          <w:b w:val="0"/>
                          <w:sz w:val="22"/>
                          <w:szCs w:val="22"/>
                        </w:rPr>
                        <w:br/>
                        <w:t>2020 – 2025</w:t>
                      </w:r>
                    </w:p>
                    <w:p w14:paraId="76E8A7CF" w14:textId="77777777" w:rsidR="009E7C9B" w:rsidRDefault="009E7C9B" w:rsidP="009E7C9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Specialized in structural engineering, architectural planning, and infrastructure systems</w:t>
                      </w:r>
                    </w:p>
                    <w:p w14:paraId="567AB6FF" w14:textId="77777777" w:rsidR="009E7C9B" w:rsidRDefault="009E7C9B" w:rsidP="009E7C9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Final year project: The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costcraft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Cost estimation software</w:t>
                      </w:r>
                    </w:p>
                    <w:p w14:paraId="3CCB25C9" w14:textId="5FA645D9" w:rsidR="009E7C9B" w:rsidRDefault="009E7C9B" w:rsidP="009E7C9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Link: </w:t>
                      </w:r>
                    </w:p>
                    <w:p w14:paraId="1096772C" w14:textId="0380D45D" w:rsidR="00895D8B" w:rsidRDefault="00895D8B" w:rsidP="009E7C9B">
                      <w:pPr>
                        <w:rPr>
                          <w:rFonts w:ascii="Times New Roman" w:eastAsia="MS Mincho" w:hAnsi="Times New Roman" w:cs="Times New Roman"/>
                          <w:sz w:val="22"/>
                          <w:szCs w:val="22"/>
                          <w:lang w:eastAsia="en-US"/>
                        </w:rPr>
                      </w:pPr>
                      <w:hyperlink r:id="rId24" w:history="1">
                        <w:r w:rsidRPr="00895D8B">
                          <w:rPr>
                            <w:rFonts w:ascii="Times New Roman" w:eastAsia="MS Mincho" w:hAnsi="Times New Roman" w:cs="Times New Roman"/>
                            <w:color w:val="0000FF"/>
                            <w:sz w:val="22"/>
                            <w:szCs w:val="22"/>
                            <w:u w:val="single"/>
                            <w:lang w:eastAsia="en-US"/>
                          </w:rPr>
                          <w:t>https://costcraftcom.vercel.app/</w:t>
                        </w:r>
                      </w:hyperlink>
                    </w:p>
                    <w:p w14:paraId="1E9BE966" w14:textId="77777777" w:rsidR="00895D8B" w:rsidRPr="00895D8B" w:rsidRDefault="00895D8B" w:rsidP="009E7C9B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58755EFE" w14:textId="77777777" w:rsidR="009E7C9B" w:rsidRDefault="009E7C9B" w:rsidP="009E7C9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74800870" w14:textId="77777777" w:rsidR="003304BE" w:rsidRDefault="003304BE" w:rsidP="009E7C9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9CA2159" w14:textId="77777777" w:rsidR="009E7C9B" w:rsidRDefault="009E7C9B" w:rsidP="009E7C9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Kenya Certificate of Secondary Education (KCSE)</w:t>
                      </w:r>
                    </w:p>
                    <w:p w14:paraId="4A6E1C76" w14:textId="77777777" w:rsidR="009E7C9B" w:rsidRDefault="009E7C9B" w:rsidP="009E7C9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Nyambaria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High School,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Nyamira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County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>2016 – 2019</w:t>
                      </w:r>
                    </w:p>
                    <w:p w14:paraId="7D46BF7E" w14:textId="77777777" w:rsidR="009E7C9B" w:rsidRDefault="009E7C9B" w:rsidP="009E7C9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Grade: A– (77 points)</w:t>
                      </w:r>
                    </w:p>
                    <w:p w14:paraId="550EBD4D" w14:textId="77777777" w:rsidR="009E7C9B" w:rsidRDefault="009E7C9B" w:rsidP="009E7C9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09FA880E" w14:textId="72C147D8" w:rsidR="009E7C9B" w:rsidRPr="00895D8B" w:rsidRDefault="009E7C9B" w:rsidP="009E7C9B">
                      <w:pPr>
                        <w:pStyle w:val="Heading2"/>
                        <w:tabs>
                          <w:tab w:val="clear" w:pos="10800"/>
                        </w:tabs>
                        <w:spacing w:before="0" w:after="200"/>
                        <w:contextualSpacing w:val="0"/>
                        <w:rPr>
                          <w:b w:val="0"/>
                          <w:bCs w:val="0"/>
                          <w:sz w:val="24"/>
                          <w:szCs w:val="24"/>
                          <w:u w:val="single"/>
                        </w:rPr>
                      </w:pPr>
                      <w:r w:rsidRPr="00895D8B">
                        <w:rPr>
                          <w:rFonts w:ascii="Times New Roman" w:hAnsi="Times New Roman" w:cs="Times New Roman"/>
                          <w:b w:val="0"/>
                          <w:bCs w:val="0"/>
                          <w:caps w:val="0"/>
                          <w:sz w:val="24"/>
                          <w:szCs w:val="24"/>
                          <w:u w:val="single"/>
                        </w:rPr>
                        <w:t>LANGUAGES</w:t>
                      </w:r>
                    </w:p>
                    <w:p w14:paraId="6B422FFD" w14:textId="77777777" w:rsidR="009E7C9B" w:rsidRPr="009E7C9B" w:rsidRDefault="009E7C9B" w:rsidP="009E7C9B">
                      <w:pPr>
                        <w:numPr>
                          <w:ilvl w:val="0"/>
                          <w:numId w:val="11"/>
                        </w:numPr>
                        <w:spacing w:after="2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4"/>
                        </w:rPr>
                        <w:t>English – Fluent</w:t>
                      </w:r>
                    </w:p>
                    <w:p w14:paraId="6537F1DF" w14:textId="77777777" w:rsidR="009E7C9B" w:rsidRPr="009E7C9B" w:rsidRDefault="009E7C9B" w:rsidP="009E7C9B">
                      <w:pPr>
                        <w:numPr>
                          <w:ilvl w:val="0"/>
                          <w:numId w:val="11"/>
                        </w:numPr>
                        <w:spacing w:after="2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4"/>
                        </w:rPr>
                        <w:t>Kiswahili – Fluent</w:t>
                      </w:r>
                    </w:p>
                    <w:p w14:paraId="1D86EEBA" w14:textId="7ADB5BFD" w:rsidR="009E7C9B" w:rsidRPr="00895D8B" w:rsidRDefault="009E7C9B" w:rsidP="009E7C9B">
                      <w:pPr>
                        <w:spacing w:after="200"/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895D8B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u w:val="single"/>
                        </w:rPr>
                        <w:t>ATTACHMENTS</w:t>
                      </w:r>
                    </w:p>
                    <w:p w14:paraId="5C810FDD" w14:textId="77777777" w:rsidR="009E7C9B" w:rsidRPr="009E7C9B" w:rsidRDefault="009E7C9B" w:rsidP="009E7C9B">
                      <w:pPr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  <w:t>1.University Transcripts</w:t>
                      </w:r>
                    </w:p>
                    <w:p w14:paraId="0E85B590" w14:textId="5FF88057" w:rsidR="002021A0" w:rsidRPr="00293782" w:rsidRDefault="002021A0" w:rsidP="009E7C9B">
                      <w:pPr>
                        <w:pStyle w:val="Heading4"/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2021A0" w:rsidRPr="009E7C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49" behindDoc="0" locked="1" layoutInCell="1" allowOverlap="1" wp14:anchorId="11F85098" wp14:editId="7E3898DA">
                <wp:simplePos x="0" y="0"/>
                <wp:positionH relativeFrom="page">
                  <wp:posOffset>2407920</wp:posOffset>
                </wp:positionH>
                <wp:positionV relativeFrom="page">
                  <wp:posOffset>3056890</wp:posOffset>
                </wp:positionV>
                <wp:extent cx="4909820" cy="6720840"/>
                <wp:effectExtent l="0" t="0" r="508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982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9F7F0" w14:textId="77777777" w:rsidR="009E7C9B" w:rsidRPr="00895D8B" w:rsidRDefault="009E7C9B" w:rsidP="009E7C9B">
                            <w:pPr>
                              <w:pStyle w:val="Heading2"/>
                              <w:tabs>
                                <w:tab w:val="clear" w:pos="10800"/>
                              </w:tabs>
                              <w:spacing w:before="0" w:after="200"/>
                              <w:contextualSpacing w:val="0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95D8B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u w:val="single"/>
                              </w:rPr>
                              <w:t>Skills</w:t>
                            </w:r>
                          </w:p>
                          <w:p w14:paraId="54B99C83" w14:textId="77777777" w:rsidR="009E7C9B" w:rsidRPr="009E7C9B" w:rsidRDefault="009E7C9B" w:rsidP="009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Technical Skills</w:t>
                            </w:r>
                          </w:p>
                          <w:p w14:paraId="6FB61DD6" w14:textId="77777777" w:rsidR="009E7C9B" w:rsidRPr="009E7C9B" w:rsidRDefault="009E7C9B" w:rsidP="009E7C9B">
                            <w:pPr>
                              <w:numPr>
                                <w:ilvl w:val="0"/>
                                <w:numId w:val="9"/>
                              </w:numPr>
                              <w:spacing w:after="2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Structural detailing and analysis</w:t>
                            </w:r>
                          </w:p>
                          <w:p w14:paraId="38A38930" w14:textId="77777777" w:rsidR="009E7C9B" w:rsidRPr="009E7C9B" w:rsidRDefault="009E7C9B" w:rsidP="009E7C9B">
                            <w:pPr>
                              <w:numPr>
                                <w:ilvl w:val="0"/>
                                <w:numId w:val="9"/>
                              </w:numPr>
                              <w:spacing w:after="2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Engineering software (AutoCAD, Civil 3D, Revit)</w:t>
                            </w:r>
                          </w:p>
                          <w:p w14:paraId="74D2C662" w14:textId="77777777" w:rsidR="009E7C9B" w:rsidRPr="009E7C9B" w:rsidRDefault="009E7C9B" w:rsidP="009E7C9B">
                            <w:pPr>
                              <w:numPr>
                                <w:ilvl w:val="0"/>
                                <w:numId w:val="9"/>
                              </w:numPr>
                              <w:spacing w:after="2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Proficient in HTML, CSS, JavaScript</w:t>
                            </w:r>
                          </w:p>
                          <w:p w14:paraId="55119689" w14:textId="77777777" w:rsidR="009E7C9B" w:rsidRPr="009E7C9B" w:rsidRDefault="009E7C9B" w:rsidP="009E7C9B">
                            <w:pPr>
                              <w:numPr>
                                <w:ilvl w:val="0"/>
                                <w:numId w:val="9"/>
                              </w:numPr>
                              <w:spacing w:after="2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Basic knowledge of WordPress and UI/UX design principles</w:t>
                            </w:r>
                          </w:p>
                          <w:p w14:paraId="1EC8E634" w14:textId="77777777" w:rsidR="009E7C9B" w:rsidRPr="009E7C9B" w:rsidRDefault="009E7C9B" w:rsidP="009E7C9B">
                            <w:pPr>
                              <w:numPr>
                                <w:ilvl w:val="0"/>
                                <w:numId w:val="9"/>
                              </w:numPr>
                              <w:spacing w:after="2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MS Office Suite (Word, Excel, PowerPoint, Project)</w:t>
                            </w:r>
                          </w:p>
                          <w:p w14:paraId="1C3429F7" w14:textId="77777777" w:rsidR="009E7C9B" w:rsidRPr="009E7C9B" w:rsidRDefault="009E7C9B" w:rsidP="009E7C9B">
                            <w:pPr>
                              <w:numPr>
                                <w:ilvl w:val="0"/>
                                <w:numId w:val="9"/>
                              </w:numPr>
                              <w:spacing w:after="2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Graphic tools (Canva)</w:t>
                            </w:r>
                          </w:p>
                          <w:p w14:paraId="183AB0BD" w14:textId="77777777" w:rsidR="009E7C9B" w:rsidRPr="009E7C9B" w:rsidRDefault="009E7C9B" w:rsidP="009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Soft Skills</w:t>
                            </w:r>
                          </w:p>
                          <w:p w14:paraId="1E9B0B7E" w14:textId="77777777" w:rsidR="009E7C9B" w:rsidRPr="009E7C9B" w:rsidRDefault="009E7C9B" w:rsidP="009E7C9B">
                            <w:pPr>
                              <w:numPr>
                                <w:ilvl w:val="0"/>
                                <w:numId w:val="10"/>
                              </w:numPr>
                              <w:spacing w:after="2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Strong analytical and mathematical aptitude</w:t>
                            </w:r>
                          </w:p>
                          <w:p w14:paraId="3D14A988" w14:textId="77777777" w:rsidR="009E7C9B" w:rsidRPr="009E7C9B" w:rsidRDefault="009E7C9B" w:rsidP="009E7C9B">
                            <w:pPr>
                              <w:numPr>
                                <w:ilvl w:val="0"/>
                                <w:numId w:val="10"/>
                              </w:numPr>
                              <w:spacing w:after="2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Excellent communication and teamwork abilities</w:t>
                            </w:r>
                          </w:p>
                          <w:p w14:paraId="5CB88831" w14:textId="77777777" w:rsidR="009E7C9B" w:rsidRPr="009E7C9B" w:rsidRDefault="009E7C9B" w:rsidP="009E7C9B">
                            <w:pPr>
                              <w:numPr>
                                <w:ilvl w:val="0"/>
                                <w:numId w:val="10"/>
                              </w:numPr>
                              <w:spacing w:after="200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Adaptable and quick to learn new technologies</w:t>
                            </w:r>
                          </w:p>
                          <w:p w14:paraId="2E4DAC13" w14:textId="77777777" w:rsidR="009E7C9B" w:rsidRPr="009E7C9B" w:rsidRDefault="009E7C9B" w:rsidP="009E7C9B">
                            <w:pPr>
                              <w:numPr>
                                <w:ilvl w:val="0"/>
                                <w:numId w:val="10"/>
                              </w:numPr>
                              <w:spacing w:after="200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Able to work under pressure and meet deadlines</w:t>
                            </w:r>
                          </w:p>
                          <w:p w14:paraId="09AD3F8A" w14:textId="04E5D308" w:rsidR="009E7C9B" w:rsidRPr="00895D8B" w:rsidRDefault="009E7C9B" w:rsidP="009E7C9B">
                            <w:pPr>
                              <w:spacing w:after="200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895D8B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PROJECTS </w:t>
                            </w:r>
                          </w:p>
                          <w:p w14:paraId="30055A65" w14:textId="6D934348" w:rsidR="009E7C9B" w:rsidRPr="00895D8B" w:rsidRDefault="009E7C9B" w:rsidP="00895D8B">
                            <w:pPr>
                              <w:pStyle w:val="Heading2"/>
                              <w:tabs>
                                <w:tab w:val="clear" w:pos="10800"/>
                              </w:tabs>
                              <w:spacing w:before="0" w:after="200"/>
                              <w:contextualSpacing w:val="0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proofErr w:type="spellStart"/>
                            <w:r w:rsidRPr="009E7C9B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  <w:szCs w:val="24"/>
                              </w:rPr>
                              <w:t>costcraft</w:t>
                            </w:r>
                            <w:proofErr w:type="spellEnd"/>
                            <w:r w:rsidRPr="009E7C9B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  <w:szCs w:val="24"/>
                              </w:rPr>
                              <w:t xml:space="preserve"> construction cost estimation software-</w:t>
                            </w:r>
                            <w:proofErr w:type="spellStart"/>
                            <w:r w:rsidRPr="009E7C9B"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E7C9B"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4"/>
                                <w:szCs w:val="24"/>
                              </w:rPr>
                              <w:t xml:space="preserve"> was the developer of the website</w:t>
                            </w:r>
                          </w:p>
                          <w:p w14:paraId="58699EDF" w14:textId="77777777" w:rsidR="009E7C9B" w:rsidRPr="00895D8B" w:rsidRDefault="009E7C9B" w:rsidP="009E7C9B">
                            <w:pPr>
                              <w:pStyle w:val="Heading2"/>
                              <w:tabs>
                                <w:tab w:val="clear" w:pos="10800"/>
                              </w:tabs>
                              <w:spacing w:before="0" w:after="200"/>
                              <w:contextualSpacing w:val="0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95D8B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u w:val="single"/>
                              </w:rPr>
                              <w:t>Referees</w:t>
                            </w:r>
                          </w:p>
                          <w:p w14:paraId="6700A41B" w14:textId="77777777" w:rsidR="009E7C9B" w:rsidRPr="009E7C9B" w:rsidRDefault="009E7C9B" w:rsidP="009E7C9B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>Referee 1</w:t>
                            </w:r>
                          </w:p>
                          <w:p w14:paraId="1EA48A82" w14:textId="77777777" w:rsidR="009E7C9B" w:rsidRPr="009E7C9B" w:rsidRDefault="009E7C9B" w:rsidP="009E7C9B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>Name:</w:t>
                            </w:r>
                            <w:r w:rsidRPr="009E7C9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Eng. Kenneth Swara</w:t>
                            </w:r>
                          </w:p>
                          <w:p w14:paraId="296269E1" w14:textId="77777777" w:rsidR="009E7C9B" w:rsidRPr="009E7C9B" w:rsidRDefault="009E7C9B" w:rsidP="009E7C9B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 xml:space="preserve">Position: </w:t>
                            </w:r>
                            <w:r w:rsidRPr="009E7C9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Chief Technician, Department of Civil and Structural Engineering  </w:t>
                            </w:r>
                          </w:p>
                          <w:p w14:paraId="3F84AF9C" w14:textId="77777777" w:rsidR="009E7C9B" w:rsidRPr="009E7C9B" w:rsidRDefault="009E7C9B" w:rsidP="009E7C9B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>Organization:</w:t>
                            </w:r>
                            <w:r w:rsidRPr="009E7C9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University of Eldoret  </w:t>
                            </w:r>
                          </w:p>
                          <w:p w14:paraId="6051C977" w14:textId="77777777" w:rsidR="009E7C9B" w:rsidRPr="009E7C9B" w:rsidRDefault="009E7C9B" w:rsidP="009E7C9B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>Relationship:</w:t>
                            </w:r>
                            <w:r w:rsidRPr="009E7C9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Academic Advisor  </w:t>
                            </w:r>
                          </w:p>
                          <w:p w14:paraId="3CAAB33F" w14:textId="77777777" w:rsidR="009E7C9B" w:rsidRPr="009E7C9B" w:rsidRDefault="009E7C9B" w:rsidP="009E7C9B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>Email:</w:t>
                            </w:r>
                            <w:r w:rsidRPr="009E7C9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swaraken@gmail.com </w:t>
                            </w:r>
                          </w:p>
                          <w:p w14:paraId="7BAB49A1" w14:textId="77777777" w:rsidR="009E7C9B" w:rsidRPr="009E7C9B" w:rsidRDefault="009E7C9B" w:rsidP="009E7C9B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>Phone:</w:t>
                            </w:r>
                            <w:r w:rsidRPr="009E7C9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+254 725962709</w:t>
                            </w:r>
                          </w:p>
                          <w:p w14:paraId="7534AC35" w14:textId="77777777" w:rsidR="009E7C9B" w:rsidRPr="009E7C9B" w:rsidRDefault="009E7C9B" w:rsidP="009E7C9B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>Location:</w:t>
                            </w:r>
                            <w:r w:rsidRPr="009E7C9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Eldoret, Kenya</w:t>
                            </w:r>
                          </w:p>
                          <w:p w14:paraId="00BF5DE0" w14:textId="77777777" w:rsidR="009E7C9B" w:rsidRDefault="009E7C9B" w:rsidP="009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16E9F9E" w14:textId="55DF0D56" w:rsidR="002021A0" w:rsidRPr="00895D8B" w:rsidRDefault="00895D8B" w:rsidP="00895D8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895D8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Linkedin</w:t>
                            </w:r>
                            <w:proofErr w:type="spellEnd"/>
                            <w:r w:rsidRPr="00895D8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895D8B">
                              <w:rPr>
                                <w:rFonts w:ascii="Times New Roman" w:eastAsia="MS Mincho" w:hAnsi="Times New Roman" w:cs="Times New Roman"/>
                                <w:b/>
                                <w:bCs/>
                                <w:sz w:val="24"/>
                                <w:lang w:eastAsia="en-US"/>
                              </w:rPr>
                              <w:t>:</w:t>
                            </w:r>
                            <w:r w:rsidRPr="00895D8B">
                              <w:rPr>
                                <w:rFonts w:ascii="Times New Roman" w:eastAsia="MS Mincho" w:hAnsi="Times New Roman" w:cs="Times New Roman"/>
                                <w:sz w:val="24"/>
                                <w:lang w:eastAsia="en-US"/>
                              </w:rPr>
                              <w:t xml:space="preserve"> </w:t>
                            </w:r>
                            <w:hyperlink r:id="rId25" w:history="1">
                              <w:r w:rsidRPr="00895D8B">
                                <w:rPr>
                                  <w:rFonts w:ascii="Times New Roman" w:eastAsia="Segoe UI" w:hAnsi="Times New Roman" w:cs="Times New Roman"/>
                                  <w:b/>
                                  <w:bCs/>
                                  <w:color w:val="004182"/>
                                  <w:sz w:val="21"/>
                                  <w:szCs w:val="21"/>
                                  <w:u w:val="single"/>
                                  <w:lang w:eastAsia="en-US"/>
                                </w:rPr>
                                <w:t>linkedin.com/in/stanley-nyakundi-45296030b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85098" id="Text Box 17" o:spid="_x0000_s1031" type="#_x0000_t202" style="position:absolute;margin-left:189.6pt;margin-top:240.7pt;width:386.6pt;height:529.2pt;z-index:2516664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" filled="f" stroked="f">
                <v:textbox inset=",,0">
                  <w:txbxContent>
                    <w:p w14:paraId="7449F7F0" w14:textId="77777777" w:rsidR="009E7C9B" w:rsidRPr="00895D8B" w:rsidRDefault="009E7C9B" w:rsidP="009E7C9B">
                      <w:pPr>
                        <w:pStyle w:val="Heading2"/>
                        <w:tabs>
                          <w:tab w:val="clear" w:pos="10800"/>
                        </w:tabs>
                        <w:spacing w:before="0" w:after="200"/>
                        <w:contextualSpacing w:val="0"/>
                        <w:rPr>
                          <w:b w:val="0"/>
                          <w:bCs w:val="0"/>
                          <w:sz w:val="24"/>
                          <w:szCs w:val="24"/>
                          <w:u w:val="single"/>
                        </w:rPr>
                      </w:pPr>
                      <w:r w:rsidRPr="00895D8B">
                        <w:rPr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u w:val="single"/>
                        </w:rPr>
                        <w:t>Skills</w:t>
                      </w:r>
                    </w:p>
                    <w:p w14:paraId="54B99C83" w14:textId="77777777" w:rsidR="009E7C9B" w:rsidRPr="009E7C9B" w:rsidRDefault="009E7C9B" w:rsidP="009E7C9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Technical Skills</w:t>
                      </w:r>
                    </w:p>
                    <w:p w14:paraId="6FB61DD6" w14:textId="77777777" w:rsidR="009E7C9B" w:rsidRPr="009E7C9B" w:rsidRDefault="009E7C9B" w:rsidP="009E7C9B">
                      <w:pPr>
                        <w:numPr>
                          <w:ilvl w:val="0"/>
                          <w:numId w:val="9"/>
                        </w:numPr>
                        <w:spacing w:after="2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4"/>
                        </w:rPr>
                        <w:t>Structural detailing and analysis</w:t>
                      </w:r>
                    </w:p>
                    <w:p w14:paraId="38A38930" w14:textId="77777777" w:rsidR="009E7C9B" w:rsidRPr="009E7C9B" w:rsidRDefault="009E7C9B" w:rsidP="009E7C9B">
                      <w:pPr>
                        <w:numPr>
                          <w:ilvl w:val="0"/>
                          <w:numId w:val="9"/>
                        </w:numPr>
                        <w:spacing w:after="2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4"/>
                        </w:rPr>
                        <w:t>Engineering software (AutoCAD, Civil 3D, Revit)</w:t>
                      </w:r>
                    </w:p>
                    <w:p w14:paraId="74D2C662" w14:textId="77777777" w:rsidR="009E7C9B" w:rsidRPr="009E7C9B" w:rsidRDefault="009E7C9B" w:rsidP="009E7C9B">
                      <w:pPr>
                        <w:numPr>
                          <w:ilvl w:val="0"/>
                          <w:numId w:val="9"/>
                        </w:numPr>
                        <w:spacing w:after="2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4"/>
                        </w:rPr>
                        <w:t>Proficient in HTML, CSS, JavaScript</w:t>
                      </w:r>
                    </w:p>
                    <w:p w14:paraId="55119689" w14:textId="77777777" w:rsidR="009E7C9B" w:rsidRPr="009E7C9B" w:rsidRDefault="009E7C9B" w:rsidP="009E7C9B">
                      <w:pPr>
                        <w:numPr>
                          <w:ilvl w:val="0"/>
                          <w:numId w:val="9"/>
                        </w:numPr>
                        <w:spacing w:after="2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4"/>
                        </w:rPr>
                        <w:t>Basic knowledge of WordPress and UI/UX design principles</w:t>
                      </w:r>
                    </w:p>
                    <w:p w14:paraId="1EC8E634" w14:textId="77777777" w:rsidR="009E7C9B" w:rsidRPr="009E7C9B" w:rsidRDefault="009E7C9B" w:rsidP="009E7C9B">
                      <w:pPr>
                        <w:numPr>
                          <w:ilvl w:val="0"/>
                          <w:numId w:val="9"/>
                        </w:numPr>
                        <w:spacing w:after="2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4"/>
                        </w:rPr>
                        <w:t>MS Office Suite (Word, Excel, PowerPoint, Project)</w:t>
                      </w:r>
                    </w:p>
                    <w:p w14:paraId="1C3429F7" w14:textId="77777777" w:rsidR="009E7C9B" w:rsidRPr="009E7C9B" w:rsidRDefault="009E7C9B" w:rsidP="009E7C9B">
                      <w:pPr>
                        <w:numPr>
                          <w:ilvl w:val="0"/>
                          <w:numId w:val="9"/>
                        </w:numPr>
                        <w:spacing w:after="2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4"/>
                        </w:rPr>
                        <w:t>Graphic tools (Canva)</w:t>
                      </w:r>
                    </w:p>
                    <w:p w14:paraId="183AB0BD" w14:textId="77777777" w:rsidR="009E7C9B" w:rsidRPr="009E7C9B" w:rsidRDefault="009E7C9B" w:rsidP="009E7C9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Soft Skills</w:t>
                      </w:r>
                    </w:p>
                    <w:p w14:paraId="1E9B0B7E" w14:textId="77777777" w:rsidR="009E7C9B" w:rsidRPr="009E7C9B" w:rsidRDefault="009E7C9B" w:rsidP="009E7C9B">
                      <w:pPr>
                        <w:numPr>
                          <w:ilvl w:val="0"/>
                          <w:numId w:val="10"/>
                        </w:numPr>
                        <w:spacing w:after="2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4"/>
                        </w:rPr>
                        <w:t>Strong analytical and mathematical aptitude</w:t>
                      </w:r>
                    </w:p>
                    <w:p w14:paraId="3D14A988" w14:textId="77777777" w:rsidR="009E7C9B" w:rsidRPr="009E7C9B" w:rsidRDefault="009E7C9B" w:rsidP="009E7C9B">
                      <w:pPr>
                        <w:numPr>
                          <w:ilvl w:val="0"/>
                          <w:numId w:val="10"/>
                        </w:numPr>
                        <w:spacing w:after="2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4"/>
                        </w:rPr>
                        <w:t>Excellent communication and teamwork abilities</w:t>
                      </w:r>
                    </w:p>
                    <w:p w14:paraId="5CB88831" w14:textId="77777777" w:rsidR="009E7C9B" w:rsidRPr="009E7C9B" w:rsidRDefault="009E7C9B" w:rsidP="009E7C9B">
                      <w:pPr>
                        <w:numPr>
                          <w:ilvl w:val="0"/>
                          <w:numId w:val="10"/>
                        </w:numPr>
                        <w:spacing w:after="200"/>
                        <w:rPr>
                          <w:rFonts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4"/>
                        </w:rPr>
                        <w:t>Adaptable and quick to learn new technologies</w:t>
                      </w:r>
                    </w:p>
                    <w:p w14:paraId="2E4DAC13" w14:textId="77777777" w:rsidR="009E7C9B" w:rsidRPr="009E7C9B" w:rsidRDefault="009E7C9B" w:rsidP="009E7C9B">
                      <w:pPr>
                        <w:numPr>
                          <w:ilvl w:val="0"/>
                          <w:numId w:val="10"/>
                        </w:numPr>
                        <w:spacing w:after="200"/>
                        <w:rPr>
                          <w:rFonts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4"/>
                        </w:rPr>
                        <w:t>Able to work under pressure and meet deadlines</w:t>
                      </w:r>
                    </w:p>
                    <w:p w14:paraId="09AD3F8A" w14:textId="04E5D308" w:rsidR="009E7C9B" w:rsidRPr="00895D8B" w:rsidRDefault="009E7C9B" w:rsidP="009E7C9B">
                      <w:pPr>
                        <w:spacing w:after="200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895D8B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PROJECTS </w:t>
                      </w:r>
                    </w:p>
                    <w:p w14:paraId="30055A65" w14:textId="6D934348" w:rsidR="009E7C9B" w:rsidRPr="00895D8B" w:rsidRDefault="009E7C9B" w:rsidP="00895D8B">
                      <w:pPr>
                        <w:pStyle w:val="Heading2"/>
                        <w:tabs>
                          <w:tab w:val="clear" w:pos="10800"/>
                        </w:tabs>
                        <w:spacing w:before="0" w:after="200"/>
                        <w:contextualSpacing w:val="0"/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caps w:val="0"/>
                          <w:sz w:val="24"/>
                          <w:szCs w:val="24"/>
                        </w:rPr>
                        <w:t xml:space="preserve">the </w:t>
                      </w:r>
                      <w:proofErr w:type="spellStart"/>
                      <w:r w:rsidRPr="009E7C9B">
                        <w:rPr>
                          <w:rFonts w:ascii="Times New Roman" w:hAnsi="Times New Roman" w:cs="Times New Roman"/>
                          <w:caps w:val="0"/>
                          <w:sz w:val="24"/>
                          <w:szCs w:val="24"/>
                        </w:rPr>
                        <w:t>costcraft</w:t>
                      </w:r>
                      <w:proofErr w:type="spellEnd"/>
                      <w:r w:rsidRPr="009E7C9B">
                        <w:rPr>
                          <w:rFonts w:ascii="Times New Roman" w:hAnsi="Times New Roman" w:cs="Times New Roman"/>
                          <w:caps w:val="0"/>
                          <w:sz w:val="24"/>
                          <w:szCs w:val="24"/>
                        </w:rPr>
                        <w:t xml:space="preserve"> construction cost estimation software-</w:t>
                      </w:r>
                      <w:proofErr w:type="spellStart"/>
                      <w:r w:rsidRPr="009E7C9B">
                        <w:rPr>
                          <w:rFonts w:ascii="Times New Roman" w:hAnsi="Times New Roman" w:cs="Times New Roman"/>
                          <w:b w:val="0"/>
                          <w:caps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E7C9B">
                        <w:rPr>
                          <w:rFonts w:ascii="Times New Roman" w:hAnsi="Times New Roman" w:cs="Times New Roman"/>
                          <w:b w:val="0"/>
                          <w:caps w:val="0"/>
                          <w:sz w:val="24"/>
                          <w:szCs w:val="24"/>
                        </w:rPr>
                        <w:t xml:space="preserve"> was the developer of the website</w:t>
                      </w:r>
                    </w:p>
                    <w:p w14:paraId="58699EDF" w14:textId="77777777" w:rsidR="009E7C9B" w:rsidRPr="00895D8B" w:rsidRDefault="009E7C9B" w:rsidP="009E7C9B">
                      <w:pPr>
                        <w:pStyle w:val="Heading2"/>
                        <w:tabs>
                          <w:tab w:val="clear" w:pos="10800"/>
                        </w:tabs>
                        <w:spacing w:before="0" w:after="200"/>
                        <w:contextualSpacing w:val="0"/>
                        <w:rPr>
                          <w:b w:val="0"/>
                          <w:bCs w:val="0"/>
                          <w:sz w:val="24"/>
                          <w:szCs w:val="24"/>
                          <w:u w:val="single"/>
                        </w:rPr>
                      </w:pPr>
                      <w:r w:rsidRPr="00895D8B">
                        <w:rPr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u w:val="single"/>
                        </w:rPr>
                        <w:t>Referees</w:t>
                      </w:r>
                    </w:p>
                    <w:p w14:paraId="6700A41B" w14:textId="77777777" w:rsidR="009E7C9B" w:rsidRPr="009E7C9B" w:rsidRDefault="009E7C9B" w:rsidP="009E7C9B">
                      <w:pPr>
                        <w:rPr>
                          <w:rFonts w:ascii="Times New Roman" w:hAnsi="Times New Roman"/>
                          <w:b/>
                          <w:bCs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/>
                          <w:b/>
                          <w:bCs/>
                          <w:sz w:val="24"/>
                        </w:rPr>
                        <w:t>Referee 1</w:t>
                      </w:r>
                    </w:p>
                    <w:p w14:paraId="1EA48A82" w14:textId="77777777" w:rsidR="009E7C9B" w:rsidRPr="009E7C9B" w:rsidRDefault="009E7C9B" w:rsidP="009E7C9B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/>
                          <w:b/>
                          <w:bCs/>
                          <w:sz w:val="24"/>
                        </w:rPr>
                        <w:t>Name:</w:t>
                      </w:r>
                      <w:r w:rsidRPr="009E7C9B">
                        <w:rPr>
                          <w:rFonts w:ascii="Times New Roman" w:hAnsi="Times New Roman"/>
                          <w:sz w:val="24"/>
                        </w:rPr>
                        <w:t xml:space="preserve"> Eng. Kenneth Swara</w:t>
                      </w:r>
                    </w:p>
                    <w:p w14:paraId="296269E1" w14:textId="77777777" w:rsidR="009E7C9B" w:rsidRPr="009E7C9B" w:rsidRDefault="009E7C9B" w:rsidP="009E7C9B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/>
                          <w:b/>
                          <w:bCs/>
                          <w:sz w:val="24"/>
                        </w:rPr>
                        <w:t xml:space="preserve">Position: </w:t>
                      </w:r>
                      <w:r w:rsidRPr="009E7C9B">
                        <w:rPr>
                          <w:rFonts w:ascii="Times New Roman" w:hAnsi="Times New Roman"/>
                          <w:sz w:val="24"/>
                        </w:rPr>
                        <w:t xml:space="preserve">Chief Technician, Department of Civil and Structural Engineering  </w:t>
                      </w:r>
                    </w:p>
                    <w:p w14:paraId="3F84AF9C" w14:textId="77777777" w:rsidR="009E7C9B" w:rsidRPr="009E7C9B" w:rsidRDefault="009E7C9B" w:rsidP="009E7C9B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/>
                          <w:b/>
                          <w:bCs/>
                          <w:sz w:val="24"/>
                        </w:rPr>
                        <w:t>Organization:</w:t>
                      </w:r>
                      <w:r w:rsidRPr="009E7C9B">
                        <w:rPr>
                          <w:rFonts w:ascii="Times New Roman" w:hAnsi="Times New Roman"/>
                          <w:sz w:val="24"/>
                        </w:rPr>
                        <w:t xml:space="preserve"> University of Eldoret  </w:t>
                      </w:r>
                    </w:p>
                    <w:p w14:paraId="6051C977" w14:textId="77777777" w:rsidR="009E7C9B" w:rsidRPr="009E7C9B" w:rsidRDefault="009E7C9B" w:rsidP="009E7C9B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/>
                          <w:b/>
                          <w:bCs/>
                          <w:sz w:val="24"/>
                        </w:rPr>
                        <w:t>Relationship:</w:t>
                      </w:r>
                      <w:r w:rsidRPr="009E7C9B">
                        <w:rPr>
                          <w:rFonts w:ascii="Times New Roman" w:hAnsi="Times New Roman"/>
                          <w:sz w:val="24"/>
                        </w:rPr>
                        <w:t xml:space="preserve"> Academic Advisor  </w:t>
                      </w:r>
                    </w:p>
                    <w:p w14:paraId="3CAAB33F" w14:textId="77777777" w:rsidR="009E7C9B" w:rsidRPr="009E7C9B" w:rsidRDefault="009E7C9B" w:rsidP="009E7C9B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/>
                          <w:b/>
                          <w:bCs/>
                          <w:sz w:val="24"/>
                        </w:rPr>
                        <w:t>Email:</w:t>
                      </w:r>
                      <w:r w:rsidRPr="009E7C9B">
                        <w:rPr>
                          <w:rFonts w:ascii="Times New Roman" w:hAnsi="Times New Roman"/>
                          <w:sz w:val="24"/>
                        </w:rPr>
                        <w:t xml:space="preserve"> swaraken@gmail.com </w:t>
                      </w:r>
                    </w:p>
                    <w:p w14:paraId="7BAB49A1" w14:textId="77777777" w:rsidR="009E7C9B" w:rsidRPr="009E7C9B" w:rsidRDefault="009E7C9B" w:rsidP="009E7C9B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/>
                          <w:b/>
                          <w:bCs/>
                          <w:sz w:val="24"/>
                        </w:rPr>
                        <w:t>Phone:</w:t>
                      </w:r>
                      <w:r w:rsidRPr="009E7C9B">
                        <w:rPr>
                          <w:rFonts w:ascii="Times New Roman" w:hAnsi="Times New Roman"/>
                          <w:sz w:val="24"/>
                        </w:rPr>
                        <w:t xml:space="preserve"> +254 725962709</w:t>
                      </w:r>
                    </w:p>
                    <w:p w14:paraId="7534AC35" w14:textId="77777777" w:rsidR="009E7C9B" w:rsidRPr="009E7C9B" w:rsidRDefault="009E7C9B" w:rsidP="009E7C9B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/>
                          <w:b/>
                          <w:bCs/>
                          <w:sz w:val="24"/>
                        </w:rPr>
                        <w:t>Location:</w:t>
                      </w:r>
                      <w:r w:rsidRPr="009E7C9B">
                        <w:rPr>
                          <w:rFonts w:ascii="Times New Roman" w:hAnsi="Times New Roman"/>
                          <w:sz w:val="24"/>
                        </w:rPr>
                        <w:t xml:space="preserve"> Eldoret, Kenya</w:t>
                      </w:r>
                    </w:p>
                    <w:p w14:paraId="00BF5DE0" w14:textId="77777777" w:rsidR="009E7C9B" w:rsidRDefault="009E7C9B" w:rsidP="009E7C9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16E9F9E" w14:textId="55DF0D56" w:rsidR="002021A0" w:rsidRPr="00895D8B" w:rsidRDefault="00895D8B" w:rsidP="00895D8B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895D8B">
                        <w:rPr>
                          <w:rFonts w:ascii="Times New Roman" w:hAnsi="Times New Roman" w:cs="Times New Roman"/>
                          <w:sz w:val="24"/>
                        </w:rPr>
                        <w:t>Linkedin</w:t>
                      </w:r>
                      <w:proofErr w:type="spellEnd"/>
                      <w:r w:rsidRPr="00895D8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895D8B">
                        <w:rPr>
                          <w:rFonts w:ascii="Times New Roman" w:eastAsia="MS Mincho" w:hAnsi="Times New Roman" w:cs="Times New Roman"/>
                          <w:b/>
                          <w:bCs/>
                          <w:sz w:val="24"/>
                          <w:lang w:eastAsia="en-US"/>
                        </w:rPr>
                        <w:t>:</w:t>
                      </w:r>
                      <w:r w:rsidRPr="00895D8B">
                        <w:rPr>
                          <w:rFonts w:ascii="Times New Roman" w:eastAsia="MS Mincho" w:hAnsi="Times New Roman" w:cs="Times New Roman"/>
                          <w:sz w:val="24"/>
                          <w:lang w:eastAsia="en-US"/>
                        </w:rPr>
                        <w:t xml:space="preserve"> </w:t>
                      </w:r>
                      <w:hyperlink r:id="rId26" w:history="1">
                        <w:r w:rsidRPr="00895D8B">
                          <w:rPr>
                            <w:rFonts w:ascii="Times New Roman" w:eastAsia="Segoe UI" w:hAnsi="Times New Roman" w:cs="Times New Roman"/>
                            <w:b/>
                            <w:bCs/>
                            <w:color w:val="004182"/>
                            <w:sz w:val="21"/>
                            <w:szCs w:val="21"/>
                            <w:u w:val="single"/>
                            <w:lang w:eastAsia="en-US"/>
                          </w:rPr>
                          <w:t>linkedin.com/in/stanley-nyakundi-45296030b</w:t>
                        </w:r>
                      </w:hyperlink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2021A0" w:rsidRPr="009E7C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73" behindDoc="0" locked="1" layoutInCell="1" allowOverlap="1" wp14:anchorId="5C4CE7E4" wp14:editId="3FF8CDA8">
                <wp:simplePos x="0" y="0"/>
                <wp:positionH relativeFrom="margin">
                  <wp:align>right</wp:align>
                </wp:positionH>
                <wp:positionV relativeFrom="page">
                  <wp:posOffset>1440180</wp:posOffset>
                </wp:positionV>
                <wp:extent cx="4909820" cy="143256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9820" cy="14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162B1" w14:textId="77777777" w:rsidR="002021A0" w:rsidRPr="009E7C9B" w:rsidRDefault="002021A0" w:rsidP="002021A0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</w:rPr>
                              <w:t>PROFESSIONAL PROFILE</w:t>
                            </w:r>
                          </w:p>
                          <w:p w14:paraId="21213D80" w14:textId="77777777" w:rsidR="009E7C9B" w:rsidRDefault="009E7C9B" w:rsidP="009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 dedicated and results-driven Civil Engineering graduate with a strong foundation in architectural design, structural detailing, and web development. Possesses excellent computer literacy and a keen eye for detail, complemented by creative problem-solving abilities. Seeking to join a forward-thinking organization to apply engineering principles, digital skills, and innovative thinking to real-world challenges.</w:t>
                            </w:r>
                          </w:p>
                          <w:p w14:paraId="262420F4" w14:textId="59BF7611" w:rsidR="002021A0" w:rsidRPr="009E7C9B" w:rsidRDefault="002021A0" w:rsidP="009E7C9B">
                            <w:pPr>
                              <w:spacing w:before="120"/>
                              <w:rPr>
                                <w:rFonts w:ascii="Times New Roman" w:eastAsiaTheme="minorHAnsi" w:hAnsi="Times New Roman" w:cs="Times New Roman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CE7E4" id="Text Box 2" o:spid="_x0000_s1032" type="#_x0000_t202" style="position:absolute;margin-left:335.4pt;margin-top:113.4pt;width:386.6pt;height:112.8pt;z-index:25166747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" filled="f" stroked="f">
                <v:textbox>
                  <w:txbxContent>
                    <w:p w14:paraId="6EB162B1" w14:textId="77777777" w:rsidR="002021A0" w:rsidRPr="009E7C9B" w:rsidRDefault="002021A0" w:rsidP="002021A0">
                      <w:pPr>
                        <w:pStyle w:val="Heading1"/>
                        <w:rPr>
                          <w:rFonts w:ascii="Times New Roman" w:hAnsi="Times New Roman" w:cs="Times New Roman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</w:rPr>
                        <w:t>PROFESSIONAL PROFILE</w:t>
                      </w:r>
                    </w:p>
                    <w:p w14:paraId="21213D80" w14:textId="77777777" w:rsidR="009E7C9B" w:rsidRDefault="009E7C9B" w:rsidP="009E7C9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 dedicated and results-driven Civil Engineering graduate with a strong foundation in architectural design, structural detailing, and web development. Possesses excellent computer literacy and a keen eye for detail, complemented by creative problem-solving abilities. Seeking to join a forward-thinking organization to apply engineering principles, digital skills, and innovative thinking to real-world challenges.</w:t>
                      </w:r>
                    </w:p>
                    <w:p w14:paraId="262420F4" w14:textId="59BF7611" w:rsidR="002021A0" w:rsidRPr="009E7C9B" w:rsidRDefault="002021A0" w:rsidP="009E7C9B">
                      <w:pPr>
                        <w:spacing w:before="120"/>
                        <w:rPr>
                          <w:rFonts w:ascii="Times New Roman" w:eastAsiaTheme="minorHAnsi" w:hAnsi="Times New Roman" w:cs="Times New Roman"/>
                          <w:szCs w:val="18"/>
                        </w:rPr>
                      </w:pPr>
                    </w:p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  <w:r w:rsidR="002021A0" w:rsidRPr="009E7C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85" behindDoc="1" locked="1" layoutInCell="1" allowOverlap="1" wp14:anchorId="11B31746" wp14:editId="0368DFDD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4780" cy="1051560"/>
                <wp:effectExtent l="0" t="0" r="7620" b="0"/>
                <wp:wrapNone/>
                <wp:docPr id="103656492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4780" cy="10515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9B6FF" id="Rectangle 1" o:spid="_x0000_s1026" alt="&quot;&quot;" style="position:absolute;margin-left:560.2pt;margin-top:0;width:611.4pt;height:82.8pt;z-index:-25166129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" fillcolor="#4e74a2 [2409]" stroked="f" strokeweight="1pt">
                <w10:wrap anchorx="page" anchory="page"/>
                <w10:anchorlock/>
              </v:rect>
            </w:pict>
          </mc:Fallback>
        </mc:AlternateContent>
      </w:r>
    </w:p>
    <w:p w14:paraId="21485603" w14:textId="77777777" w:rsidR="009E7C9B" w:rsidRPr="009E7C9B" w:rsidRDefault="009E7C9B" w:rsidP="009E7C9B">
      <w:pPr>
        <w:pStyle w:val="Subtitle"/>
        <w:rPr>
          <w:rFonts w:ascii="Times New Roman" w:hAnsi="Times New Roman" w:cs="Times New Roman"/>
          <w:sz w:val="44"/>
          <w:szCs w:val="44"/>
        </w:rPr>
      </w:pPr>
      <w:r w:rsidRPr="009E7C9B">
        <w:rPr>
          <w:rFonts w:ascii="Times New Roman" w:hAnsi="Times New Roman" w:cs="Times New Roman"/>
          <w:b/>
          <w:sz w:val="44"/>
          <w:szCs w:val="44"/>
        </w:rPr>
        <w:t>Stanley Rodney Nyakundi</w:t>
      </w:r>
    </w:p>
    <w:p w14:paraId="261A08F0" w14:textId="77777777" w:rsidR="00130AC8" w:rsidRPr="009E7C9B" w:rsidRDefault="00130AC8" w:rsidP="00895643">
      <w:pPr>
        <w:rPr>
          <w:rFonts w:ascii="Times New Roman" w:hAnsi="Times New Roman" w:cs="Times New Roman"/>
        </w:rPr>
      </w:pPr>
    </w:p>
    <w:sectPr w:rsidR="00130AC8" w:rsidRPr="009E7C9B" w:rsidSect="002021A0">
      <w:pgSz w:w="12240" w:h="15800" w:code="1"/>
      <w:pgMar w:top="432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morantGaramond-Medium">
    <w:altName w:val="Calibri"/>
    <w:charset w:val="00"/>
    <w:family w:val="auto"/>
    <w:pitch w:val="variable"/>
    <w:sig w:usb0="A00002FF" w:usb1="0001E07B" w:usb2="0000002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771BF0A"/>
    <w:multiLevelType w:val="singleLevel"/>
    <w:tmpl w:val="A771BF0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7C7B551"/>
    <w:multiLevelType w:val="singleLevel"/>
    <w:tmpl w:val="C7C7B55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EA5E8D3"/>
    <w:multiLevelType w:val="singleLevel"/>
    <w:tmpl w:val="DEA5E8D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EA362D9A"/>
    <w:multiLevelType w:val="singleLevel"/>
    <w:tmpl w:val="EA362D9A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89"/>
    <w:multiLevelType w:val="singleLevel"/>
    <w:tmpl w:val="9EFA7A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6430DC8"/>
    <w:multiLevelType w:val="multilevel"/>
    <w:tmpl w:val="B3EC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87E20"/>
    <w:multiLevelType w:val="multilevel"/>
    <w:tmpl w:val="B89E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E5A47"/>
    <w:multiLevelType w:val="hybridMultilevel"/>
    <w:tmpl w:val="40DEE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B1403"/>
    <w:multiLevelType w:val="singleLevel"/>
    <w:tmpl w:val="441B1403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7BA627D"/>
    <w:multiLevelType w:val="singleLevel"/>
    <w:tmpl w:val="57BA627D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8643D05"/>
    <w:multiLevelType w:val="hybridMultilevel"/>
    <w:tmpl w:val="5816A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118472">
    <w:abstractNumId w:val="6"/>
  </w:num>
  <w:num w:numId="2" w16cid:durableId="1653171619">
    <w:abstractNumId w:val="7"/>
  </w:num>
  <w:num w:numId="3" w16cid:durableId="950356249">
    <w:abstractNumId w:val="5"/>
  </w:num>
  <w:num w:numId="4" w16cid:durableId="1735736264">
    <w:abstractNumId w:val="8"/>
  </w:num>
  <w:num w:numId="5" w16cid:durableId="1458259535">
    <w:abstractNumId w:val="11"/>
  </w:num>
  <w:num w:numId="6" w16cid:durableId="1490630644">
    <w:abstractNumId w:val="4"/>
  </w:num>
  <w:num w:numId="7" w16cid:durableId="621152066">
    <w:abstractNumId w:val="1"/>
  </w:num>
  <w:num w:numId="8" w16cid:durableId="1954941304">
    <w:abstractNumId w:val="3"/>
  </w:num>
  <w:num w:numId="9" w16cid:durableId="1673989683">
    <w:abstractNumId w:val="2"/>
  </w:num>
  <w:num w:numId="10" w16cid:durableId="831681825">
    <w:abstractNumId w:val="10"/>
  </w:num>
  <w:num w:numId="11" w16cid:durableId="101153074">
    <w:abstractNumId w:val="9"/>
  </w:num>
  <w:num w:numId="12" w16cid:durableId="171484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9"/>
  <w:drawingGridVerticalSpacing w:val="181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C9B"/>
    <w:rsid w:val="00000AFB"/>
    <w:rsid w:val="00004853"/>
    <w:rsid w:val="000121FE"/>
    <w:rsid w:val="00020262"/>
    <w:rsid w:val="0002207D"/>
    <w:rsid w:val="000260B4"/>
    <w:rsid w:val="00031AB2"/>
    <w:rsid w:val="00036133"/>
    <w:rsid w:val="000376D0"/>
    <w:rsid w:val="00037C55"/>
    <w:rsid w:val="00050A26"/>
    <w:rsid w:val="00054F97"/>
    <w:rsid w:val="0006054C"/>
    <w:rsid w:val="00063E45"/>
    <w:rsid w:val="00070D27"/>
    <w:rsid w:val="00077BA8"/>
    <w:rsid w:val="00077F56"/>
    <w:rsid w:val="0008027E"/>
    <w:rsid w:val="00086741"/>
    <w:rsid w:val="00094EC0"/>
    <w:rsid w:val="00097EEA"/>
    <w:rsid w:val="000A02D0"/>
    <w:rsid w:val="000B08AF"/>
    <w:rsid w:val="000B1259"/>
    <w:rsid w:val="000B1848"/>
    <w:rsid w:val="000B2C8B"/>
    <w:rsid w:val="000B5170"/>
    <w:rsid w:val="000C2682"/>
    <w:rsid w:val="000C3A0F"/>
    <w:rsid w:val="000D5625"/>
    <w:rsid w:val="000E6429"/>
    <w:rsid w:val="000F0194"/>
    <w:rsid w:val="000F6566"/>
    <w:rsid w:val="000F7667"/>
    <w:rsid w:val="000F767E"/>
    <w:rsid w:val="000F7D99"/>
    <w:rsid w:val="00102018"/>
    <w:rsid w:val="00120006"/>
    <w:rsid w:val="0012147B"/>
    <w:rsid w:val="00126A95"/>
    <w:rsid w:val="001307FD"/>
    <w:rsid w:val="00130871"/>
    <w:rsid w:val="00130AC8"/>
    <w:rsid w:val="001317CF"/>
    <w:rsid w:val="00131CBB"/>
    <w:rsid w:val="00137760"/>
    <w:rsid w:val="001379D7"/>
    <w:rsid w:val="00141147"/>
    <w:rsid w:val="00141552"/>
    <w:rsid w:val="00143B52"/>
    <w:rsid w:val="001441BB"/>
    <w:rsid w:val="0014544E"/>
    <w:rsid w:val="0014782C"/>
    <w:rsid w:val="00152C30"/>
    <w:rsid w:val="00155D29"/>
    <w:rsid w:val="00162AD3"/>
    <w:rsid w:val="0017256B"/>
    <w:rsid w:val="00172F50"/>
    <w:rsid w:val="00174385"/>
    <w:rsid w:val="00177CBE"/>
    <w:rsid w:val="00186678"/>
    <w:rsid w:val="001A08B7"/>
    <w:rsid w:val="001A3C3D"/>
    <w:rsid w:val="001A3DB6"/>
    <w:rsid w:val="001A5FDE"/>
    <w:rsid w:val="001B2DE1"/>
    <w:rsid w:val="001B7ECD"/>
    <w:rsid w:val="001C0A9C"/>
    <w:rsid w:val="001C31FD"/>
    <w:rsid w:val="001C65A2"/>
    <w:rsid w:val="001D78B7"/>
    <w:rsid w:val="001E16C3"/>
    <w:rsid w:val="001E16F3"/>
    <w:rsid w:val="001E20D0"/>
    <w:rsid w:val="001E3A8D"/>
    <w:rsid w:val="001F2757"/>
    <w:rsid w:val="001F2C7D"/>
    <w:rsid w:val="001F47C3"/>
    <w:rsid w:val="001F4A44"/>
    <w:rsid w:val="001F5219"/>
    <w:rsid w:val="001F76AD"/>
    <w:rsid w:val="002021A0"/>
    <w:rsid w:val="002106F7"/>
    <w:rsid w:val="00214F05"/>
    <w:rsid w:val="00216323"/>
    <w:rsid w:val="00222C2E"/>
    <w:rsid w:val="0022765C"/>
    <w:rsid w:val="00233CA7"/>
    <w:rsid w:val="002370BA"/>
    <w:rsid w:val="002438EF"/>
    <w:rsid w:val="00246C4C"/>
    <w:rsid w:val="002510B3"/>
    <w:rsid w:val="00252E74"/>
    <w:rsid w:val="0025741E"/>
    <w:rsid w:val="00257A1C"/>
    <w:rsid w:val="00264B92"/>
    <w:rsid w:val="00264FFA"/>
    <w:rsid w:val="002714A9"/>
    <w:rsid w:val="00273B80"/>
    <w:rsid w:val="00276B01"/>
    <w:rsid w:val="0028153A"/>
    <w:rsid w:val="00281542"/>
    <w:rsid w:val="002819FD"/>
    <w:rsid w:val="00287019"/>
    <w:rsid w:val="00293782"/>
    <w:rsid w:val="0029441D"/>
    <w:rsid w:val="00296E25"/>
    <w:rsid w:val="002976DA"/>
    <w:rsid w:val="002B3FF0"/>
    <w:rsid w:val="002D0BFD"/>
    <w:rsid w:val="002D3ED4"/>
    <w:rsid w:val="002E5F7B"/>
    <w:rsid w:val="00311D05"/>
    <w:rsid w:val="00312EFA"/>
    <w:rsid w:val="00314AC7"/>
    <w:rsid w:val="003304BE"/>
    <w:rsid w:val="00332E68"/>
    <w:rsid w:val="00340EA1"/>
    <w:rsid w:val="00341805"/>
    <w:rsid w:val="00341BFB"/>
    <w:rsid w:val="00342D20"/>
    <w:rsid w:val="003457B8"/>
    <w:rsid w:val="00351E96"/>
    <w:rsid w:val="00357D29"/>
    <w:rsid w:val="00360784"/>
    <w:rsid w:val="003615F4"/>
    <w:rsid w:val="00366618"/>
    <w:rsid w:val="00371308"/>
    <w:rsid w:val="0037218D"/>
    <w:rsid w:val="003734AB"/>
    <w:rsid w:val="00373C83"/>
    <w:rsid w:val="003851E2"/>
    <w:rsid w:val="00390ACF"/>
    <w:rsid w:val="003919F8"/>
    <w:rsid w:val="00393CDF"/>
    <w:rsid w:val="003957F8"/>
    <w:rsid w:val="003A0613"/>
    <w:rsid w:val="003A65B7"/>
    <w:rsid w:val="003A7CE3"/>
    <w:rsid w:val="003B1DC7"/>
    <w:rsid w:val="003B526C"/>
    <w:rsid w:val="003C0C1C"/>
    <w:rsid w:val="003C5693"/>
    <w:rsid w:val="003C700B"/>
    <w:rsid w:val="003C76A7"/>
    <w:rsid w:val="003E2A13"/>
    <w:rsid w:val="003E3CD8"/>
    <w:rsid w:val="003F17FA"/>
    <w:rsid w:val="003F6594"/>
    <w:rsid w:val="004005D1"/>
    <w:rsid w:val="00404A3D"/>
    <w:rsid w:val="00405777"/>
    <w:rsid w:val="0041167F"/>
    <w:rsid w:val="00412290"/>
    <w:rsid w:val="00413B81"/>
    <w:rsid w:val="00414F88"/>
    <w:rsid w:val="00415E9D"/>
    <w:rsid w:val="00416C65"/>
    <w:rsid w:val="00422B51"/>
    <w:rsid w:val="00424D16"/>
    <w:rsid w:val="00426E33"/>
    <w:rsid w:val="004312BA"/>
    <w:rsid w:val="00436379"/>
    <w:rsid w:val="004612D6"/>
    <w:rsid w:val="00470088"/>
    <w:rsid w:val="00474207"/>
    <w:rsid w:val="004752EC"/>
    <w:rsid w:val="004761A2"/>
    <w:rsid w:val="0047622B"/>
    <w:rsid w:val="004A633B"/>
    <w:rsid w:val="004B0444"/>
    <w:rsid w:val="004B28F6"/>
    <w:rsid w:val="004D364F"/>
    <w:rsid w:val="004D717F"/>
    <w:rsid w:val="004F0100"/>
    <w:rsid w:val="004F0232"/>
    <w:rsid w:val="00503498"/>
    <w:rsid w:val="005056BD"/>
    <w:rsid w:val="00510947"/>
    <w:rsid w:val="00510BE9"/>
    <w:rsid w:val="00520345"/>
    <w:rsid w:val="00520E08"/>
    <w:rsid w:val="00523EE0"/>
    <w:rsid w:val="00524207"/>
    <w:rsid w:val="00524801"/>
    <w:rsid w:val="005306FB"/>
    <w:rsid w:val="005418F2"/>
    <w:rsid w:val="00551038"/>
    <w:rsid w:val="00562236"/>
    <w:rsid w:val="00570F10"/>
    <w:rsid w:val="00571562"/>
    <w:rsid w:val="00586111"/>
    <w:rsid w:val="0058697A"/>
    <w:rsid w:val="00587366"/>
    <w:rsid w:val="00591B15"/>
    <w:rsid w:val="00592FF7"/>
    <w:rsid w:val="00594E5F"/>
    <w:rsid w:val="00596830"/>
    <w:rsid w:val="00597A8A"/>
    <w:rsid w:val="005A0940"/>
    <w:rsid w:val="005B2678"/>
    <w:rsid w:val="005B75B4"/>
    <w:rsid w:val="005C7AE3"/>
    <w:rsid w:val="005D7353"/>
    <w:rsid w:val="005E4A0C"/>
    <w:rsid w:val="005F14F4"/>
    <w:rsid w:val="005F5849"/>
    <w:rsid w:val="006015A8"/>
    <w:rsid w:val="006111D1"/>
    <w:rsid w:val="00627128"/>
    <w:rsid w:val="006317AA"/>
    <w:rsid w:val="006334CA"/>
    <w:rsid w:val="006513EF"/>
    <w:rsid w:val="00652941"/>
    <w:rsid w:val="00654BFC"/>
    <w:rsid w:val="006602EF"/>
    <w:rsid w:val="00660AF1"/>
    <w:rsid w:val="00662CEA"/>
    <w:rsid w:val="0066642A"/>
    <w:rsid w:val="00670CAA"/>
    <w:rsid w:val="00673510"/>
    <w:rsid w:val="00675321"/>
    <w:rsid w:val="00681E17"/>
    <w:rsid w:val="00684D43"/>
    <w:rsid w:val="00685182"/>
    <w:rsid w:val="006878BB"/>
    <w:rsid w:val="00690354"/>
    <w:rsid w:val="00692C8F"/>
    <w:rsid w:val="00695B02"/>
    <w:rsid w:val="00695B2B"/>
    <w:rsid w:val="00696686"/>
    <w:rsid w:val="006A5877"/>
    <w:rsid w:val="006C124E"/>
    <w:rsid w:val="006C1F35"/>
    <w:rsid w:val="006D2AA5"/>
    <w:rsid w:val="006E51C0"/>
    <w:rsid w:val="006E6FFD"/>
    <w:rsid w:val="006F6977"/>
    <w:rsid w:val="007022ED"/>
    <w:rsid w:val="00726FB1"/>
    <w:rsid w:val="00726FB4"/>
    <w:rsid w:val="00727E18"/>
    <w:rsid w:val="007303F1"/>
    <w:rsid w:val="00732267"/>
    <w:rsid w:val="00740BAE"/>
    <w:rsid w:val="00743B70"/>
    <w:rsid w:val="00747901"/>
    <w:rsid w:val="00750048"/>
    <w:rsid w:val="00757556"/>
    <w:rsid w:val="007646B0"/>
    <w:rsid w:val="00775D21"/>
    <w:rsid w:val="00775EA9"/>
    <w:rsid w:val="00792B8D"/>
    <w:rsid w:val="007B62C3"/>
    <w:rsid w:val="007C4D48"/>
    <w:rsid w:val="007D0B2B"/>
    <w:rsid w:val="007D77FB"/>
    <w:rsid w:val="007E1764"/>
    <w:rsid w:val="007F3F8E"/>
    <w:rsid w:val="007F4BC9"/>
    <w:rsid w:val="007F5AC2"/>
    <w:rsid w:val="007F5F4B"/>
    <w:rsid w:val="00800785"/>
    <w:rsid w:val="008022AE"/>
    <w:rsid w:val="00807660"/>
    <w:rsid w:val="0081098A"/>
    <w:rsid w:val="00817A88"/>
    <w:rsid w:val="008209AB"/>
    <w:rsid w:val="008209E6"/>
    <w:rsid w:val="00821F4A"/>
    <w:rsid w:val="00823D01"/>
    <w:rsid w:val="00825097"/>
    <w:rsid w:val="00840BA0"/>
    <w:rsid w:val="00842EBF"/>
    <w:rsid w:val="00844EB5"/>
    <w:rsid w:val="008453E2"/>
    <w:rsid w:val="00845B87"/>
    <w:rsid w:val="00846BAE"/>
    <w:rsid w:val="00852520"/>
    <w:rsid w:val="00856E18"/>
    <w:rsid w:val="008644D4"/>
    <w:rsid w:val="008657C2"/>
    <w:rsid w:val="0087168D"/>
    <w:rsid w:val="00884DFD"/>
    <w:rsid w:val="008854CA"/>
    <w:rsid w:val="008903DC"/>
    <w:rsid w:val="00894087"/>
    <w:rsid w:val="00894889"/>
    <w:rsid w:val="00895643"/>
    <w:rsid w:val="00895D8B"/>
    <w:rsid w:val="008A1BC9"/>
    <w:rsid w:val="008A4B9E"/>
    <w:rsid w:val="008B2E7E"/>
    <w:rsid w:val="008B68EE"/>
    <w:rsid w:val="008B7C66"/>
    <w:rsid w:val="008C0071"/>
    <w:rsid w:val="008E5A10"/>
    <w:rsid w:val="008E6586"/>
    <w:rsid w:val="00913467"/>
    <w:rsid w:val="0091453B"/>
    <w:rsid w:val="00926224"/>
    <w:rsid w:val="00926314"/>
    <w:rsid w:val="0092647F"/>
    <w:rsid w:val="00930665"/>
    <w:rsid w:val="009320AB"/>
    <w:rsid w:val="00944C71"/>
    <w:rsid w:val="009467DC"/>
    <w:rsid w:val="00962AA5"/>
    <w:rsid w:val="00974714"/>
    <w:rsid w:val="00981D62"/>
    <w:rsid w:val="009877FA"/>
    <w:rsid w:val="00990E3E"/>
    <w:rsid w:val="00992C51"/>
    <w:rsid w:val="00993EB5"/>
    <w:rsid w:val="00996D66"/>
    <w:rsid w:val="009A015E"/>
    <w:rsid w:val="009A20AE"/>
    <w:rsid w:val="009A5D5A"/>
    <w:rsid w:val="009B1BD2"/>
    <w:rsid w:val="009B1CAB"/>
    <w:rsid w:val="009B5995"/>
    <w:rsid w:val="009C089C"/>
    <w:rsid w:val="009D0CF3"/>
    <w:rsid w:val="009D5BCD"/>
    <w:rsid w:val="009E470D"/>
    <w:rsid w:val="009E7C9B"/>
    <w:rsid w:val="009F156B"/>
    <w:rsid w:val="00A07DAF"/>
    <w:rsid w:val="00A10018"/>
    <w:rsid w:val="00A12AA4"/>
    <w:rsid w:val="00A171E5"/>
    <w:rsid w:val="00A248B9"/>
    <w:rsid w:val="00A34D96"/>
    <w:rsid w:val="00A41E09"/>
    <w:rsid w:val="00A43BA5"/>
    <w:rsid w:val="00A46812"/>
    <w:rsid w:val="00A52F43"/>
    <w:rsid w:val="00A63446"/>
    <w:rsid w:val="00A7031A"/>
    <w:rsid w:val="00A70C19"/>
    <w:rsid w:val="00A74937"/>
    <w:rsid w:val="00A80BB9"/>
    <w:rsid w:val="00A93689"/>
    <w:rsid w:val="00AA6843"/>
    <w:rsid w:val="00AB49A9"/>
    <w:rsid w:val="00AC14E1"/>
    <w:rsid w:val="00AE3DA4"/>
    <w:rsid w:val="00AE3FD6"/>
    <w:rsid w:val="00AE6532"/>
    <w:rsid w:val="00AE67B1"/>
    <w:rsid w:val="00AE76D3"/>
    <w:rsid w:val="00AE7D1B"/>
    <w:rsid w:val="00B04CA0"/>
    <w:rsid w:val="00B11992"/>
    <w:rsid w:val="00B11E40"/>
    <w:rsid w:val="00B148BF"/>
    <w:rsid w:val="00B17192"/>
    <w:rsid w:val="00B23426"/>
    <w:rsid w:val="00B3412F"/>
    <w:rsid w:val="00B3528E"/>
    <w:rsid w:val="00B41085"/>
    <w:rsid w:val="00B766A4"/>
    <w:rsid w:val="00B76A14"/>
    <w:rsid w:val="00B84DF4"/>
    <w:rsid w:val="00B860C1"/>
    <w:rsid w:val="00B903E0"/>
    <w:rsid w:val="00B92036"/>
    <w:rsid w:val="00B97D2C"/>
    <w:rsid w:val="00BA2628"/>
    <w:rsid w:val="00BC05C2"/>
    <w:rsid w:val="00BD0759"/>
    <w:rsid w:val="00BD24EA"/>
    <w:rsid w:val="00BD58FF"/>
    <w:rsid w:val="00BD5B0C"/>
    <w:rsid w:val="00BD7323"/>
    <w:rsid w:val="00BE3FCB"/>
    <w:rsid w:val="00BE6928"/>
    <w:rsid w:val="00BF2186"/>
    <w:rsid w:val="00BF3616"/>
    <w:rsid w:val="00BF5716"/>
    <w:rsid w:val="00C0433F"/>
    <w:rsid w:val="00C10E20"/>
    <w:rsid w:val="00C12E71"/>
    <w:rsid w:val="00C166DF"/>
    <w:rsid w:val="00C228E5"/>
    <w:rsid w:val="00C40F51"/>
    <w:rsid w:val="00C41C6F"/>
    <w:rsid w:val="00C554D5"/>
    <w:rsid w:val="00C703CC"/>
    <w:rsid w:val="00C83646"/>
    <w:rsid w:val="00C967A9"/>
    <w:rsid w:val="00C973DE"/>
    <w:rsid w:val="00CA28A1"/>
    <w:rsid w:val="00CA306E"/>
    <w:rsid w:val="00CA664E"/>
    <w:rsid w:val="00CB0E7E"/>
    <w:rsid w:val="00CB2E26"/>
    <w:rsid w:val="00CB4648"/>
    <w:rsid w:val="00CB5AB3"/>
    <w:rsid w:val="00CC109F"/>
    <w:rsid w:val="00CC342C"/>
    <w:rsid w:val="00CC6239"/>
    <w:rsid w:val="00CC64D9"/>
    <w:rsid w:val="00CD3DC1"/>
    <w:rsid w:val="00CD5114"/>
    <w:rsid w:val="00CD649A"/>
    <w:rsid w:val="00D076BB"/>
    <w:rsid w:val="00D14367"/>
    <w:rsid w:val="00D2119B"/>
    <w:rsid w:val="00D22C4A"/>
    <w:rsid w:val="00D245D7"/>
    <w:rsid w:val="00D26A4E"/>
    <w:rsid w:val="00D27132"/>
    <w:rsid w:val="00D328C6"/>
    <w:rsid w:val="00D3632A"/>
    <w:rsid w:val="00D37329"/>
    <w:rsid w:val="00D456BD"/>
    <w:rsid w:val="00D45CE4"/>
    <w:rsid w:val="00D51580"/>
    <w:rsid w:val="00D56237"/>
    <w:rsid w:val="00D56608"/>
    <w:rsid w:val="00D61D2A"/>
    <w:rsid w:val="00D62EF3"/>
    <w:rsid w:val="00D80DB4"/>
    <w:rsid w:val="00D85B4D"/>
    <w:rsid w:val="00DA0991"/>
    <w:rsid w:val="00DB632E"/>
    <w:rsid w:val="00DC028F"/>
    <w:rsid w:val="00DC11A4"/>
    <w:rsid w:val="00DC3F42"/>
    <w:rsid w:val="00DC5165"/>
    <w:rsid w:val="00DC73ED"/>
    <w:rsid w:val="00DD115E"/>
    <w:rsid w:val="00DD2D6C"/>
    <w:rsid w:val="00DD7B19"/>
    <w:rsid w:val="00DE3D75"/>
    <w:rsid w:val="00DE7923"/>
    <w:rsid w:val="00DF0148"/>
    <w:rsid w:val="00DF0E47"/>
    <w:rsid w:val="00DF2A5E"/>
    <w:rsid w:val="00DF46AC"/>
    <w:rsid w:val="00DF6B05"/>
    <w:rsid w:val="00DF7610"/>
    <w:rsid w:val="00E02351"/>
    <w:rsid w:val="00E06AB6"/>
    <w:rsid w:val="00E06E90"/>
    <w:rsid w:val="00E0737E"/>
    <w:rsid w:val="00E306AF"/>
    <w:rsid w:val="00E40A7F"/>
    <w:rsid w:val="00E426C7"/>
    <w:rsid w:val="00E509A5"/>
    <w:rsid w:val="00E51966"/>
    <w:rsid w:val="00E54CD7"/>
    <w:rsid w:val="00E54DC5"/>
    <w:rsid w:val="00E63269"/>
    <w:rsid w:val="00E7420F"/>
    <w:rsid w:val="00E77FA7"/>
    <w:rsid w:val="00E81DFB"/>
    <w:rsid w:val="00E82B98"/>
    <w:rsid w:val="00EA0F2B"/>
    <w:rsid w:val="00EB6108"/>
    <w:rsid w:val="00EC1A6C"/>
    <w:rsid w:val="00EC255D"/>
    <w:rsid w:val="00ED2462"/>
    <w:rsid w:val="00ED6A73"/>
    <w:rsid w:val="00ED7FBC"/>
    <w:rsid w:val="00EE52C2"/>
    <w:rsid w:val="00EF0522"/>
    <w:rsid w:val="00EF6F86"/>
    <w:rsid w:val="00F05711"/>
    <w:rsid w:val="00F15509"/>
    <w:rsid w:val="00F1607F"/>
    <w:rsid w:val="00F24788"/>
    <w:rsid w:val="00F25507"/>
    <w:rsid w:val="00F35640"/>
    <w:rsid w:val="00F35DEF"/>
    <w:rsid w:val="00F37494"/>
    <w:rsid w:val="00F377FF"/>
    <w:rsid w:val="00F455D0"/>
    <w:rsid w:val="00F52F0F"/>
    <w:rsid w:val="00F55FB9"/>
    <w:rsid w:val="00F57AA1"/>
    <w:rsid w:val="00F64340"/>
    <w:rsid w:val="00F66D6B"/>
    <w:rsid w:val="00F707AA"/>
    <w:rsid w:val="00F7324A"/>
    <w:rsid w:val="00F758FF"/>
    <w:rsid w:val="00F85EC5"/>
    <w:rsid w:val="00F92098"/>
    <w:rsid w:val="00FA2B14"/>
    <w:rsid w:val="00FA5C36"/>
    <w:rsid w:val="00FA75D8"/>
    <w:rsid w:val="00FA7EFA"/>
    <w:rsid w:val="00FE3721"/>
    <w:rsid w:val="00FE4CEB"/>
    <w:rsid w:val="00FF206D"/>
    <w:rsid w:val="00F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1B6E"/>
  <w15:chartTrackingRefBased/>
  <w15:docId w15:val="{7E7C5958-3DCC-43F0-9582-E0204681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" w:eastAsiaTheme="minorHAnsi" w:hAnsi="Open Sans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293782"/>
    <w:rPr>
      <w:rFonts w:asciiTheme="minorHAnsi" w:eastAsiaTheme="minorEastAsia" w:hAnsiTheme="minorHAnsi"/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1E5"/>
    <w:pPr>
      <w:spacing w:line="276" w:lineRule="auto"/>
      <w:ind w:right="-193"/>
      <w:outlineLvl w:val="0"/>
    </w:pPr>
    <w:rPr>
      <w:rFonts w:asciiTheme="majorHAnsi" w:hAnsiTheme="majorHAnsi" w:cs="Times New Roman (Body CS)"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293782"/>
    <w:pPr>
      <w:tabs>
        <w:tab w:val="right" w:pos="10800"/>
      </w:tabs>
      <w:spacing w:before="120"/>
      <w:contextualSpacing/>
      <w:outlineLvl w:val="1"/>
    </w:pPr>
    <w:rPr>
      <w:rFonts w:eastAsiaTheme="minorHAnsi"/>
      <w:b/>
      <w:bCs/>
      <w:cap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21A0"/>
    <w:pPr>
      <w:spacing w:after="80"/>
      <w:ind w:left="-142" w:right="-147" w:firstLine="142"/>
      <w:outlineLvl w:val="2"/>
    </w:pPr>
    <w:rPr>
      <w:rFonts w:eastAsiaTheme="minorHAnsi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93782"/>
    <w:pPr>
      <w:keepNext/>
      <w:keepLines/>
      <w:spacing w:before="120"/>
      <w:outlineLvl w:val="3"/>
    </w:pPr>
    <w:rPr>
      <w:rFonts w:eastAsiaTheme="majorEastAsia" w:cstheme="majorBidi"/>
      <w:iCs/>
      <w:cap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uiPriority w:val="99"/>
    <w:semiHidden/>
    <w:rsid w:val="00A34D96"/>
    <w:pPr>
      <w:widowControl w:val="0"/>
      <w:autoSpaceDE w:val="0"/>
      <w:autoSpaceDN w:val="0"/>
      <w:adjustRightInd w:val="0"/>
      <w:spacing w:line="300" w:lineRule="atLeast"/>
      <w:textAlignment w:val="center"/>
    </w:pPr>
    <w:rPr>
      <w:rFonts w:ascii="CormorantGaramond-Medium" w:hAnsi="CormorantGaramond-Medium" w:cs="CormorantGaramond-Medium"/>
      <w:color w:val="00000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D21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qFormat/>
    <w:rsid w:val="009877FA"/>
    <w:rPr>
      <w:color w:val="8E58B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31A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31A"/>
    <w:rPr>
      <w:rFonts w:ascii="Times New Roman" w:eastAsiaTheme="minorEastAsia" w:hAnsi="Times New Roman" w:cs="Times New Roman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021A0"/>
    <w:pPr>
      <w:spacing w:line="276" w:lineRule="auto"/>
      <w:ind w:left="-142" w:right="-210" w:firstLine="142"/>
      <w:jc w:val="center"/>
    </w:pPr>
    <w:rPr>
      <w:rFonts w:asciiTheme="majorHAnsi" w:hAnsiTheme="majorHAnsi"/>
      <w:caps/>
      <w:color w:val="FFFFFF" w:themeColor="background1"/>
      <w:spacing w:val="40"/>
      <w:sz w:val="60"/>
      <w:szCs w:val="6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2021A0"/>
    <w:rPr>
      <w:rFonts w:asciiTheme="majorHAnsi" w:eastAsiaTheme="minorEastAsia" w:hAnsiTheme="majorHAnsi"/>
      <w:caps/>
      <w:color w:val="FFFFFF" w:themeColor="background1"/>
      <w:spacing w:val="40"/>
      <w:sz w:val="60"/>
      <w:szCs w:val="60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2021A0"/>
    <w:pPr>
      <w:spacing w:after="240" w:line="276" w:lineRule="auto"/>
      <w:ind w:left="-142" w:right="-210" w:firstLine="142"/>
      <w:jc w:val="center"/>
    </w:pPr>
    <w:rPr>
      <w:rFonts w:eastAsiaTheme="minorHAnsi"/>
      <w:caps/>
      <w:color w:val="FFFFFF" w:themeColor="background1"/>
      <w:spacing w:val="40"/>
      <w:sz w:val="20"/>
      <w:szCs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SubtitleChar">
    <w:name w:val="Subtitle Char"/>
    <w:basedOn w:val="DefaultParagraphFont"/>
    <w:link w:val="Subtitle"/>
    <w:uiPriority w:val="11"/>
    <w:rsid w:val="002021A0"/>
    <w:rPr>
      <w:rFonts w:asciiTheme="minorHAnsi" w:hAnsiTheme="minorHAnsi"/>
      <w:caps/>
      <w:color w:val="FFFFFF" w:themeColor="background1"/>
      <w:spacing w:val="40"/>
      <w:sz w:val="20"/>
      <w:szCs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A171E5"/>
    <w:rPr>
      <w:rFonts w:asciiTheme="majorHAnsi" w:eastAsiaTheme="minorEastAsia" w:hAnsiTheme="majorHAnsi" w:cs="Times New Roman (Body CS)"/>
      <w:caps/>
      <w:spacing w:val="3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93782"/>
    <w:rPr>
      <w:rFonts w:asciiTheme="minorHAnsi" w:hAnsiTheme="minorHAnsi"/>
      <w:b/>
      <w:bCs/>
      <w:cap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021A0"/>
    <w:rPr>
      <w:rFonts w:asciiTheme="minorHAnsi" w:hAnsiTheme="minorHAnsi"/>
      <w:i/>
      <w:iCs/>
      <w:sz w:val="20"/>
      <w:szCs w:val="20"/>
    </w:rPr>
  </w:style>
  <w:style w:type="paragraph" w:customStyle="1" w:styleId="Graphicsanchor">
    <w:name w:val="Graphics anchor"/>
    <w:basedOn w:val="Normal"/>
    <w:qFormat/>
    <w:rsid w:val="002021A0"/>
    <w:rPr>
      <w:rFonts w:eastAsiaTheme="minorHAnsi"/>
      <w:sz w:val="8"/>
      <w:szCs w:val="8"/>
    </w:rPr>
  </w:style>
  <w:style w:type="paragraph" w:styleId="ListBullet">
    <w:name w:val="List Bullet"/>
    <w:basedOn w:val="Normal"/>
    <w:uiPriority w:val="99"/>
    <w:rsid w:val="00A171E5"/>
    <w:pPr>
      <w:numPr>
        <w:numId w:val="6"/>
      </w:numPr>
      <w:spacing w:before="80"/>
      <w:ind w:left="720"/>
      <w:contextualSpacing/>
    </w:pPr>
  </w:style>
  <w:style w:type="paragraph" w:styleId="List">
    <w:name w:val="List"/>
    <w:basedOn w:val="Normal"/>
    <w:uiPriority w:val="99"/>
    <w:rsid w:val="00293782"/>
    <w:pPr>
      <w:spacing w:before="120" w:line="360" w:lineRule="auto"/>
      <w:ind w:left="36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93782"/>
    <w:rPr>
      <w:rFonts w:asciiTheme="minorHAnsi" w:eastAsiaTheme="majorEastAsia" w:hAnsiTheme="minorHAnsi" w:cstheme="majorBidi"/>
      <w:iCs/>
      <w:caps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hyperlink" Target="https://www.linkedin.com/in/stanley-nyakundi-45296030b?lipi=urn:li:page:d_flagship3_profile_view_base_contact_details;Kuo9osGUT7GE7ZOIJBiFQQ==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hyperlink" Target="https://www.linkedin.com/in/stanley-nyakundi-45296030b?lipi=urn:li:page:d_flagship3_profile_view_base_contact_details;Kuo9osGUT7GE7ZOIJBiFQQ==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costcraftcom.vercel.app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costcraftcom.vercel.app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tanleynyakundi.netlify.app/" TargetMode="Externa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hyperlink" Target="https://stanleynyakundi.netlify.app/" TargetMode="External"/><Relationship Id="rId14" Type="http://schemas.openxmlformats.org/officeDocument/2006/relationships/image" Target="media/image4.sv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mple%20financial%20analyst%20resume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28">
      <a:majorFont>
        <a:latin typeface="Baskerville Old Face"/>
        <a:ea typeface=""/>
        <a:cs typeface=""/>
      </a:majorFont>
      <a:minorFont>
        <a:latin typeface="Guli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4F20522-1F3E-4254-B83A-DAAEAC6AB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9CDDB5-3763-4C0E-B2FC-4A08558741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3942B8-33D5-A34E-AD39-9A1465CFDE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B7E80E-B027-412A-8CD3-97202D0362C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financial analyst resume</Template>
  <TotalTime>22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Ankoo ..</cp:lastModifiedBy>
  <cp:revision>2</cp:revision>
  <cp:lastPrinted>2022-10-10T09:09:00Z</cp:lastPrinted>
  <dcterms:created xsi:type="dcterms:W3CDTF">2025-08-21T22:51:00Z</dcterms:created>
  <dcterms:modified xsi:type="dcterms:W3CDTF">2025-08-21T23:14:00Z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6493700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